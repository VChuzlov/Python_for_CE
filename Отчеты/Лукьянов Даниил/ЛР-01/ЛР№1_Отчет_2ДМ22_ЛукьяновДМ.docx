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E632" w14:textId="77777777" w:rsidR="0046448E" w:rsidRPr="003E04B8" w:rsidRDefault="0046448E" w:rsidP="0046448E">
      <w:pPr>
        <w:ind w:firstLine="0"/>
        <w:jc w:val="center"/>
        <w:rPr>
          <w:rFonts w:eastAsia="Times New Roman"/>
          <w:b/>
          <w:bCs w:val="0"/>
        </w:rPr>
      </w:pPr>
      <w:r w:rsidRPr="003E04B8">
        <w:rPr>
          <w:b/>
        </w:rPr>
        <w:t>МИНИСТЕРСТВО НАУКИ И ВЫСШЕГО ОБРАЗОВАНИЯ</w:t>
      </w:r>
      <w:r>
        <w:rPr>
          <w:b/>
        </w:rPr>
        <w:br/>
      </w:r>
      <w:r w:rsidRPr="003E04B8">
        <w:rPr>
          <w:b/>
        </w:rPr>
        <w:t>РОССИЙСКОЙ ФЕДЕРАЦИИ</w:t>
      </w:r>
    </w:p>
    <w:p w14:paraId="451AC9AE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4A7E3B" wp14:editId="7CD94BF6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3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84B">
        <w:rPr>
          <w:rFonts w:eastAsia="Times New Roman"/>
          <w:sz w:val="24"/>
          <w:szCs w:val="24"/>
        </w:rPr>
        <w:t xml:space="preserve">Федеральное государственное автономное образовательное </w:t>
      </w:r>
      <w:r w:rsidRPr="003C084B">
        <w:rPr>
          <w:rFonts w:eastAsia="Times New Roman"/>
          <w:sz w:val="24"/>
          <w:szCs w:val="24"/>
        </w:rPr>
        <w:br/>
        <w:t>учреждение высшего образования</w:t>
      </w:r>
    </w:p>
    <w:p w14:paraId="2FB7F6EC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«НАЦИОНАЛЬНЫЙ ИССЛЕДОВАТЕЛЬСКИЙ</w:t>
      </w:r>
    </w:p>
    <w:p w14:paraId="3F8885FD" w14:textId="77777777" w:rsidR="0046448E" w:rsidRPr="003C084B" w:rsidRDefault="0046448E" w:rsidP="0046448E">
      <w:pPr>
        <w:pBdr>
          <w:bottom w:val="single" w:sz="12" w:space="1" w:color="auto"/>
        </w:pBd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ТОМСКИЙ ПОЛИТЕХНИЧЕСКИЙ УНИВЕРСИТЕТ»</w:t>
      </w:r>
    </w:p>
    <w:p w14:paraId="738914F9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p w14:paraId="6CF67B08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Инженерная школа природных ресурсов</w:t>
      </w:r>
    </w:p>
    <w:p w14:paraId="46DAD55F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Направление подготовки 18.0</w:t>
      </w:r>
      <w:r>
        <w:rPr>
          <w:rFonts w:eastAsia="Times New Roman"/>
          <w:sz w:val="24"/>
          <w:szCs w:val="24"/>
        </w:rPr>
        <w:t>4</w:t>
      </w:r>
      <w:r w:rsidRPr="003C084B">
        <w:rPr>
          <w:rFonts w:eastAsia="Times New Roman"/>
          <w:sz w:val="24"/>
          <w:szCs w:val="24"/>
        </w:rPr>
        <w:t>.01 «Химическая технология»</w:t>
      </w:r>
    </w:p>
    <w:p w14:paraId="543873E7" w14:textId="62447882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 xml:space="preserve">Образовательная программа «Химическая технология </w:t>
      </w:r>
      <w:r w:rsidR="00DF30AD">
        <w:rPr>
          <w:rFonts w:eastAsia="Times New Roman"/>
          <w:sz w:val="24"/>
          <w:szCs w:val="24"/>
        </w:rPr>
        <w:t>подготовки</w:t>
      </w:r>
      <w:r w:rsidRPr="003C084B">
        <w:rPr>
          <w:rFonts w:eastAsia="Times New Roman"/>
          <w:sz w:val="24"/>
          <w:szCs w:val="24"/>
        </w:rPr>
        <w:t xml:space="preserve"> нефти и газа»</w:t>
      </w:r>
    </w:p>
    <w:p w14:paraId="14C34F52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23C6AD92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17FD7709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71CC4233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441485A1" w14:textId="2CA22ADA" w:rsidR="0046448E" w:rsidRPr="00DE1814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ОТЧЕТ ПО ЛАБОРАТОРНОЙ РАБОТЕ</w:t>
      </w:r>
      <w:r w:rsidRPr="003C084B">
        <w:rPr>
          <w:rFonts w:eastAsia="Times New Roman"/>
          <w:b/>
          <w:sz w:val="24"/>
          <w:szCs w:val="24"/>
          <w:lang w:val="en-US"/>
        </w:rPr>
        <w:t xml:space="preserve"> </w:t>
      </w:r>
      <w:r w:rsidRPr="003C084B">
        <w:rPr>
          <w:rFonts w:eastAsia="Times New Roman"/>
          <w:b/>
          <w:sz w:val="24"/>
          <w:szCs w:val="24"/>
        </w:rPr>
        <w:t xml:space="preserve">№ </w:t>
      </w:r>
      <w:r w:rsidR="0001472B">
        <w:rPr>
          <w:rFonts w:eastAsia="Times New Roman"/>
          <w:b/>
          <w:sz w:val="24"/>
          <w:szCs w:val="24"/>
        </w:rPr>
        <w:t>1</w:t>
      </w:r>
    </w:p>
    <w:p w14:paraId="625748EE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6448E" w:rsidRPr="003C084B" w14:paraId="7F515FB4" w14:textId="77777777" w:rsidTr="000A6886">
        <w:trPr>
          <w:trHeight w:val="340"/>
        </w:trPr>
        <w:tc>
          <w:tcPr>
            <w:tcW w:w="9628" w:type="dxa"/>
            <w:shd w:val="clear" w:color="auto" w:fill="auto"/>
            <w:vAlign w:val="center"/>
          </w:tcPr>
          <w:p w14:paraId="71B31C4B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sz w:val="18"/>
                <w:szCs w:val="24"/>
              </w:rPr>
              <w:t>По дисциплине</w:t>
            </w:r>
          </w:p>
        </w:tc>
      </w:tr>
      <w:tr w:rsidR="0046448E" w:rsidRPr="003C084B" w14:paraId="53A85953" w14:textId="77777777" w:rsidTr="000A6886">
        <w:trPr>
          <w:trHeight w:val="340"/>
        </w:trPr>
        <w:tc>
          <w:tcPr>
            <w:tcW w:w="9628" w:type="dxa"/>
            <w:shd w:val="clear" w:color="auto" w:fill="auto"/>
            <w:vAlign w:val="center"/>
          </w:tcPr>
          <w:p w14:paraId="6FD18355" w14:textId="77375391" w:rsidR="0046448E" w:rsidRPr="003C084B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 w:rsidRPr="000A6886">
              <w:rPr>
                <w:rFonts w:eastAsia="Times New Roman"/>
                <w:b/>
                <w:sz w:val="24"/>
                <w:szCs w:val="24"/>
              </w:rPr>
              <w:t>PYTHON ДЛЯ ЗАДАЧ ХИМИЧЕСКОЙ ТЕХНОЛОГИИ</w:t>
            </w:r>
          </w:p>
        </w:tc>
      </w:tr>
    </w:tbl>
    <w:p w14:paraId="7C77B252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</w:p>
    <w:p w14:paraId="1700E695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46448E" w:rsidRPr="003C084B" w14:paraId="119276C6" w14:textId="77777777" w:rsidTr="00004A9F">
        <w:tc>
          <w:tcPr>
            <w:tcW w:w="1947" w:type="dxa"/>
            <w:shd w:val="clear" w:color="auto" w:fill="auto"/>
          </w:tcPr>
          <w:p w14:paraId="189AA019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</w:tcPr>
          <w:p w14:paraId="7EFC9ADF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14:paraId="3BCE5B44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14:paraId="76901C16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46448E" w:rsidRPr="003C084B" w14:paraId="369EFC12" w14:textId="77777777" w:rsidTr="00004A9F">
        <w:trPr>
          <w:trHeight w:val="680"/>
        </w:trPr>
        <w:tc>
          <w:tcPr>
            <w:tcW w:w="1947" w:type="dxa"/>
            <w:shd w:val="clear" w:color="auto" w:fill="auto"/>
            <w:vAlign w:val="center"/>
          </w:tcPr>
          <w:p w14:paraId="3AE34A4B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 w:rsidRPr="003C084B">
              <w:rPr>
                <w:rFonts w:eastAsia="Times New Roman"/>
                <w:b/>
                <w:sz w:val="24"/>
                <w:szCs w:val="24"/>
              </w:rPr>
              <w:t>2Д</w:t>
            </w:r>
            <w:r>
              <w:rPr>
                <w:rFonts w:eastAsia="Times New Roman"/>
                <w:b/>
                <w:sz w:val="24"/>
                <w:szCs w:val="24"/>
              </w:rPr>
              <w:t>М22</w:t>
            </w:r>
          </w:p>
        </w:tc>
        <w:tc>
          <w:tcPr>
            <w:tcW w:w="4521" w:type="dxa"/>
            <w:shd w:val="clear" w:color="auto" w:fill="auto"/>
            <w:vAlign w:val="center"/>
          </w:tcPr>
          <w:p w14:paraId="3CA5FA36" w14:textId="77777777" w:rsidR="0046448E" w:rsidRPr="00733985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Лукьянов Д.М.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67CB0B9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Cs w:val="0"/>
                <w:sz w:val="24"/>
                <w:szCs w:val="24"/>
              </w:rPr>
            </w:pPr>
            <w:r w:rsidRPr="00D94ED5">
              <w:rPr>
                <w:rFonts w:eastAsia="Times New Roman"/>
                <w:bCs w:val="0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74414DA" wp14:editId="49E0CC08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-78558</wp:posOffset>
                  </wp:positionV>
                  <wp:extent cx="624840" cy="515211"/>
                  <wp:effectExtent l="0" t="0" r="3810" b="0"/>
                  <wp:wrapNone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51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949182" w14:textId="541CB1BB" w:rsidR="0046448E" w:rsidRPr="003C084B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11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</w:t>
            </w:r>
            <w:r w:rsidR="00BB0CAE">
              <w:rPr>
                <w:rFonts w:eastAsia="Times New Roman"/>
                <w:b/>
                <w:sz w:val="24"/>
                <w:szCs w:val="24"/>
              </w:rPr>
              <w:t>1</w:t>
            </w:r>
            <w:r>
              <w:rPr>
                <w:rFonts w:eastAsia="Times New Roman"/>
                <w:b/>
                <w:sz w:val="24"/>
                <w:szCs w:val="24"/>
              </w:rPr>
              <w:t>1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.2023</w:t>
            </w:r>
          </w:p>
        </w:tc>
      </w:tr>
    </w:tbl>
    <w:p w14:paraId="0C392232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</w:p>
    <w:p w14:paraId="06E1A1F9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46448E" w:rsidRPr="003C084B" w14:paraId="1F1D1197" w14:textId="77777777" w:rsidTr="00004A9F">
        <w:tc>
          <w:tcPr>
            <w:tcW w:w="2565" w:type="dxa"/>
            <w:shd w:val="clear" w:color="auto" w:fill="auto"/>
            <w:vAlign w:val="center"/>
          </w:tcPr>
          <w:p w14:paraId="190F7DB7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02568810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CAE723A" w14:textId="77777777" w:rsidR="0046448E" w:rsidRPr="003C084B" w:rsidRDefault="0046448E" w:rsidP="00004A9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B60FF8D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8A4F5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46448E" w:rsidRPr="003C084B" w14:paraId="17FE39A6" w14:textId="77777777" w:rsidTr="00004A9F">
        <w:tc>
          <w:tcPr>
            <w:tcW w:w="2565" w:type="dxa"/>
            <w:shd w:val="clear" w:color="auto" w:fill="auto"/>
            <w:vAlign w:val="center"/>
          </w:tcPr>
          <w:p w14:paraId="39388561" w14:textId="51F0AD89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доцент ОХИ ИШПР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4861A491" w14:textId="2373E21A" w:rsidR="0046448E" w:rsidRPr="003C084B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bCs w:val="0"/>
                <w:sz w:val="24"/>
                <w:szCs w:val="24"/>
              </w:rPr>
              <w:t>Чузлов В.А.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4F32FB5" w14:textId="174468D9" w:rsidR="0046448E" w:rsidRPr="003C084B" w:rsidRDefault="00D660B3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702ED50C" w14:textId="77777777" w:rsidR="0046448E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</w:p>
          <w:p w14:paraId="607A1535" w14:textId="77777777" w:rsidR="004130B8" w:rsidRPr="003C084B" w:rsidRDefault="004130B8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8C8605" w14:textId="5F941351" w:rsidR="0046448E" w:rsidRPr="0046448E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13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</w:t>
            </w:r>
            <w:r w:rsidR="00DE1814">
              <w:rPr>
                <w:rFonts w:eastAsia="Times New Roman"/>
                <w:b/>
                <w:sz w:val="24"/>
                <w:szCs w:val="24"/>
              </w:rPr>
              <w:t>1</w:t>
            </w:r>
            <w:r w:rsidR="002B3908">
              <w:rPr>
                <w:rFonts w:eastAsia="Times New Roman"/>
                <w:b/>
                <w:sz w:val="24"/>
                <w:szCs w:val="24"/>
                <w:lang w:val="en-US"/>
              </w:rPr>
              <w:t>1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.2023</w:t>
            </w:r>
          </w:p>
        </w:tc>
      </w:tr>
    </w:tbl>
    <w:p w14:paraId="0EF641E4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p w14:paraId="34DB3FE7" w14:textId="415501F5" w:rsidR="00496202" w:rsidRDefault="00496202">
      <w:r>
        <w:br w:type="page"/>
      </w:r>
    </w:p>
    <w:p w14:paraId="7538DEEE" w14:textId="3C512267" w:rsidR="004C7C3C" w:rsidRDefault="000A6886" w:rsidP="000A6886">
      <w:pPr>
        <w:pStyle w:val="10"/>
        <w:numPr>
          <w:ilvl w:val="0"/>
          <w:numId w:val="0"/>
        </w:numPr>
      </w:pPr>
      <w:r>
        <w:lastRenderedPageBreak/>
        <w:t>Задание 1</w:t>
      </w:r>
    </w:p>
    <w:p w14:paraId="0893F48D" w14:textId="433AC848" w:rsidR="000A6886" w:rsidRDefault="000A6886" w:rsidP="000A6886">
      <w:pPr>
        <w:spacing w:before="240"/>
      </w:pPr>
      <w:r w:rsidRPr="000A6886">
        <w:t>Используя исходные данные из примера, рассчитайте, реализовав соответствующие функции:</w:t>
      </w:r>
    </w:p>
    <w:p w14:paraId="5AD8D22C" w14:textId="51785943" w:rsidR="000A6886" w:rsidRDefault="000A6886" w:rsidP="000A6886">
      <w:pPr>
        <w:numPr>
          <w:ilvl w:val="0"/>
          <w:numId w:val="23"/>
        </w:numPr>
        <w:spacing w:before="240"/>
      </w:pPr>
      <w:r w:rsidRPr="000A6886">
        <w:t>Состав потока в мольных долях</w:t>
      </w:r>
      <w:r>
        <w:t>:</w:t>
      </w:r>
    </w:p>
    <w:p w14:paraId="1005102C" w14:textId="6F919C73" w:rsidR="000A6886" w:rsidRPr="000A6886" w:rsidRDefault="00000000" w:rsidP="000A68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3B8FFC24" w14:textId="02621675" w:rsidR="000A6886" w:rsidRDefault="000A6886" w:rsidP="000A6886">
      <w:pPr>
        <w:tabs>
          <w:tab w:val="left" w:pos="1701"/>
        </w:tabs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– </w:t>
      </w:r>
      <w:r>
        <w:t xml:space="preserve">мольная доля </w:t>
      </w:r>
      <w:r>
        <w:rPr>
          <w:i/>
          <w:iCs/>
          <w:lang w:val="en-US"/>
        </w:rPr>
        <w:t>i</w:t>
      </w:r>
      <w:r>
        <w:noBreakHyphen/>
        <w:t>го компонента;</w:t>
      </w:r>
    </w:p>
    <w:p w14:paraId="269873B2" w14:textId="734B419C" w:rsidR="000A6886" w:rsidRDefault="000A6886" w:rsidP="000A6886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– </w:t>
      </w:r>
      <w:r>
        <w:t xml:space="preserve">массовая доля </w:t>
      </w:r>
      <w:r>
        <w:rPr>
          <w:i/>
          <w:iCs/>
          <w:lang w:val="en-US"/>
        </w:rPr>
        <w:t>i</w:t>
      </w:r>
      <w:r>
        <w:noBreakHyphen/>
        <w:t>го компонента;</w:t>
      </w:r>
    </w:p>
    <w:p w14:paraId="708799D4" w14:textId="34E5CAFA" w:rsidR="000A6886" w:rsidRDefault="000A6886" w:rsidP="000A6886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– </w:t>
      </w:r>
      <w:r>
        <w:t xml:space="preserve">молярная масса </w:t>
      </w:r>
      <w:r>
        <w:rPr>
          <w:i/>
          <w:iCs/>
          <w:lang w:val="en-US"/>
        </w:rPr>
        <w:t>i</w:t>
      </w:r>
      <w:r>
        <w:noBreakHyphen/>
        <w:t>го компонента;</w:t>
      </w:r>
    </w:p>
    <w:p w14:paraId="5482611D" w14:textId="202C8EF4" w:rsidR="000A6886" w:rsidRDefault="000A6886" w:rsidP="000A6886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n</m:t>
        </m:r>
      </m:oMath>
      <w:r>
        <w:rPr>
          <w:lang w:val="en-US"/>
        </w:rPr>
        <w:t> – </w:t>
      </w:r>
      <w:r>
        <w:t>число компонента в системе;</w:t>
      </w:r>
    </w:p>
    <w:p w14:paraId="6AF987DB" w14:textId="1BFAA214" w:rsidR="000A6886" w:rsidRDefault="000A6886" w:rsidP="000A6886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i</m:t>
        </m:r>
      </m:oMath>
      <w:r>
        <w:rPr>
          <w:lang w:val="en-US"/>
        </w:rPr>
        <w:t> – </w:t>
      </w:r>
      <w:r>
        <w:t>индекс компонента в системе.</w:t>
      </w:r>
    </w:p>
    <w:p w14:paraId="25A8EFCE" w14:textId="10298509" w:rsidR="000A6886" w:rsidRDefault="000A6886" w:rsidP="000A6886">
      <w:pPr>
        <w:numPr>
          <w:ilvl w:val="0"/>
          <w:numId w:val="23"/>
        </w:numPr>
        <w:tabs>
          <w:tab w:val="left" w:pos="1701"/>
        </w:tabs>
      </w:pPr>
      <w:r>
        <w:t>Плонтость потока:</w:t>
      </w:r>
    </w:p>
    <w:p w14:paraId="1B097534" w14:textId="4B259C8B" w:rsidR="000A6886" w:rsidRPr="000A6886" w:rsidRDefault="000A6886" w:rsidP="000A6886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3F0747BE" w14:textId="1D80F2B8" w:rsidR="000A6886" w:rsidRDefault="000A6886" w:rsidP="000A6886">
      <w:pPr>
        <w:tabs>
          <w:tab w:val="left" w:pos="1701"/>
        </w:tabs>
      </w:pPr>
      <w:r>
        <w:t>где</w:t>
      </w:r>
      <w:r>
        <w:tab/>
      </w:r>
      <m:oMath>
        <m:r>
          <w:rPr>
            <w:rFonts w:ascii="Cambria Math" w:hAnsi="Cambria Math"/>
          </w:rPr>
          <m:t>ρ</m:t>
        </m:r>
      </m:oMath>
      <w:r>
        <w:rPr>
          <w:lang w:val="en-US"/>
        </w:rPr>
        <w:t> – </w:t>
      </w:r>
      <w:r>
        <w:t>плоность потока;</w:t>
      </w:r>
    </w:p>
    <w:p w14:paraId="6187631C" w14:textId="27756424" w:rsidR="000A6886" w:rsidRDefault="000A6886" w:rsidP="000A6886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– </w:t>
      </w:r>
      <w:r>
        <w:t xml:space="preserve">массовая доля </w:t>
      </w:r>
      <w:r>
        <w:rPr>
          <w:i/>
          <w:iCs/>
          <w:lang w:val="en-US"/>
        </w:rPr>
        <w:t>i</w:t>
      </w:r>
      <w:r>
        <w:noBreakHyphen/>
        <w:t>го помпонента;</w:t>
      </w:r>
    </w:p>
    <w:p w14:paraId="65FBCA73" w14:textId="5126BC82" w:rsidR="000A6886" w:rsidRDefault="000A6886" w:rsidP="000A6886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 – </m:t>
        </m:r>
      </m:oMath>
      <w:r>
        <w:t xml:space="preserve">плотность </w:t>
      </w:r>
      <w:r>
        <w:rPr>
          <w:i/>
          <w:iCs/>
          <w:lang w:val="en-US"/>
        </w:rPr>
        <w:t>i</w:t>
      </w:r>
      <w:r>
        <w:noBreakHyphen/>
        <w:t>го компонента;</w:t>
      </w:r>
    </w:p>
    <w:p w14:paraId="0912BA0B" w14:textId="7D00796F" w:rsidR="000A6886" w:rsidRDefault="000A6886" w:rsidP="000A6886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n</m:t>
        </m:r>
      </m:oMath>
      <w:r>
        <w:rPr>
          <w:lang w:val="en-US"/>
        </w:rPr>
        <w:t> – </w:t>
      </w:r>
      <w:r>
        <w:t>число компонента в системе;</w:t>
      </w:r>
    </w:p>
    <w:p w14:paraId="2E77E22F" w14:textId="77777777" w:rsidR="000A6886" w:rsidRDefault="000A6886" w:rsidP="000A6886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i</m:t>
        </m:r>
      </m:oMath>
      <w:r>
        <w:rPr>
          <w:lang w:val="en-US"/>
        </w:rPr>
        <w:t> – </w:t>
      </w:r>
      <w:r>
        <w:t>индекс компонента в системе.</w:t>
      </w:r>
    </w:p>
    <w:p w14:paraId="54D30FAB" w14:textId="5F26D15F" w:rsidR="000A6886" w:rsidRDefault="000A6886" w:rsidP="000A6886">
      <w:pPr>
        <w:numPr>
          <w:ilvl w:val="0"/>
          <w:numId w:val="23"/>
        </w:numPr>
        <w:tabs>
          <w:tab w:val="left" w:pos="1701"/>
        </w:tabs>
      </w:pPr>
      <w:r>
        <w:t>Средняя молекурялная масса потока:</w:t>
      </w:r>
    </w:p>
    <w:p w14:paraId="466F6032" w14:textId="01B3F303" w:rsidR="000A6886" w:rsidRPr="000A6886" w:rsidRDefault="000A6886" w:rsidP="000A6886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4DD58D6E" w14:textId="42046749" w:rsidR="000A6886" w:rsidRDefault="000A6886" w:rsidP="000A6886">
      <w:pPr>
        <w:tabs>
          <w:tab w:val="left" w:pos="1701"/>
        </w:tabs>
      </w:pPr>
      <w:r>
        <w:t>где</w:t>
      </w:r>
      <w:r>
        <w:tab/>
      </w:r>
      <m:oMath>
        <m:r>
          <w:rPr>
            <w:rFonts w:ascii="Cambria Math" w:hAnsi="Cambria Math"/>
          </w:rPr>
          <m:t>m</m:t>
        </m:r>
      </m:oMath>
      <w:r>
        <w:rPr>
          <w:lang w:val="en-US"/>
        </w:rPr>
        <w:t> – </w:t>
      </w:r>
      <w:r>
        <w:t>средняя молекулярная масса потока;</w:t>
      </w:r>
    </w:p>
    <w:p w14:paraId="5E07AA61" w14:textId="77777777" w:rsidR="000A6886" w:rsidRDefault="000A6886" w:rsidP="000A6886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– </w:t>
      </w:r>
      <w:r>
        <w:t xml:space="preserve">массовая доля </w:t>
      </w:r>
      <w:r>
        <w:rPr>
          <w:i/>
          <w:iCs/>
          <w:lang w:val="en-US"/>
        </w:rPr>
        <w:t>i</w:t>
      </w:r>
      <w:r>
        <w:noBreakHyphen/>
        <w:t>го помпонента;</w:t>
      </w:r>
    </w:p>
    <w:p w14:paraId="72CE1AD6" w14:textId="77777777" w:rsidR="000A6886" w:rsidRDefault="000A6886" w:rsidP="000A6886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– </w:t>
      </w:r>
      <w:r>
        <w:t xml:space="preserve">молярная масса </w:t>
      </w:r>
      <w:r>
        <w:rPr>
          <w:i/>
          <w:iCs/>
          <w:lang w:val="en-US"/>
        </w:rPr>
        <w:t>i</w:t>
      </w:r>
      <w:r>
        <w:noBreakHyphen/>
        <w:t>го компонента;</w:t>
      </w:r>
    </w:p>
    <w:p w14:paraId="5643654F" w14:textId="77777777" w:rsidR="000A6886" w:rsidRDefault="000A6886" w:rsidP="000A6886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n</m:t>
        </m:r>
      </m:oMath>
      <w:r>
        <w:rPr>
          <w:lang w:val="en-US"/>
        </w:rPr>
        <w:t> – </w:t>
      </w:r>
      <w:r>
        <w:t>число компонента в системе;</w:t>
      </w:r>
    </w:p>
    <w:p w14:paraId="72927012" w14:textId="77777777" w:rsidR="000A6886" w:rsidRDefault="000A6886" w:rsidP="000A6886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i</m:t>
        </m:r>
      </m:oMath>
      <w:r>
        <w:rPr>
          <w:lang w:val="en-US"/>
        </w:rPr>
        <w:t> – </w:t>
      </w:r>
      <w:r>
        <w:t>индекс компонента в системе.</w:t>
      </w:r>
    </w:p>
    <w:p w14:paraId="67B8F579" w14:textId="5653B9C8" w:rsidR="000A6886" w:rsidRDefault="007C5894" w:rsidP="007C5894">
      <w:pPr>
        <w:pStyle w:val="10"/>
        <w:numPr>
          <w:ilvl w:val="0"/>
          <w:numId w:val="0"/>
        </w:numPr>
        <w:spacing w:before="240"/>
      </w:pPr>
      <w:r>
        <w:lastRenderedPageBreak/>
        <w:t>Решение 1</w:t>
      </w:r>
    </w:p>
    <w:p w14:paraId="7478D5CE" w14:textId="225E887F" w:rsidR="007C5894" w:rsidRPr="00C06F16" w:rsidRDefault="00C06F16" w:rsidP="00C06F16">
      <w:pPr>
        <w:spacing w:before="240"/>
        <w:rPr>
          <w:b/>
          <w:bCs w:val="0"/>
        </w:rPr>
      </w:pPr>
      <w:r w:rsidRPr="00C06F16">
        <w:rPr>
          <w:b/>
          <w:bCs w:val="0"/>
        </w:rPr>
        <w:t>Програмная реализация:</w:t>
      </w:r>
    </w:p>
    <w:p w14:paraId="54AB17C9" w14:textId="77777777" w:rsidR="00C06F16" w:rsidRPr="00C06F16" w:rsidRDefault="00C06F16" w:rsidP="00C06F16">
      <w:pPr>
        <w:spacing w:before="240"/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def calc_mole_</w:t>
      </w:r>
      <w:proofErr w:type="gramStart"/>
      <w:r w:rsidRPr="00C06F16">
        <w:rPr>
          <w:rFonts w:ascii="Consolas" w:hAnsi="Consolas"/>
          <w:sz w:val="20"/>
          <w:szCs w:val="20"/>
        </w:rPr>
        <w:t>fracs(</w:t>
      </w:r>
      <w:proofErr w:type="gramEnd"/>
    </w:p>
    <w:p w14:paraId="42BC5030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mass_fractions: list[float],</w:t>
      </w:r>
    </w:p>
    <w:p w14:paraId="4D5D16EE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densities: list[float],</w:t>
      </w:r>
    </w:p>
    <w:p w14:paraId="07458BF8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mms: list[float]</w:t>
      </w:r>
    </w:p>
    <w:p w14:paraId="121764F7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) -&gt; list[float]:</w:t>
      </w:r>
    </w:p>
    <w:p w14:paraId="2689103A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</w:t>
      </w:r>
    </w:p>
    <w:p w14:paraId="73405942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mass_frac_by_mms = [mf / mm for mf, mm in </w:t>
      </w:r>
      <w:proofErr w:type="gramStart"/>
      <w:r w:rsidRPr="00C06F16">
        <w:rPr>
          <w:rFonts w:ascii="Consolas" w:hAnsi="Consolas"/>
          <w:sz w:val="20"/>
          <w:szCs w:val="20"/>
        </w:rPr>
        <w:t>zip(</w:t>
      </w:r>
      <w:proofErr w:type="gramEnd"/>
      <w:r w:rsidRPr="00C06F16">
        <w:rPr>
          <w:rFonts w:ascii="Consolas" w:hAnsi="Consolas"/>
          <w:sz w:val="20"/>
          <w:szCs w:val="20"/>
        </w:rPr>
        <w:t>mass_fractions, mms)]</w:t>
      </w:r>
    </w:p>
    <w:p w14:paraId="06AD312A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s = sum(mass_frac_by_mms)</w:t>
      </w:r>
    </w:p>
    <w:p w14:paraId="3D43D939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</w:t>
      </w:r>
    </w:p>
    <w:p w14:paraId="6EF125B0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return [x / s for x in mass_frac_by_mms]</w:t>
      </w:r>
    </w:p>
    <w:p w14:paraId="343FC3CE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</w:p>
    <w:p w14:paraId="0D477AD9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def calc_</w:t>
      </w:r>
      <w:proofErr w:type="gramStart"/>
      <w:r w:rsidRPr="00C06F16">
        <w:rPr>
          <w:rFonts w:ascii="Consolas" w:hAnsi="Consolas"/>
          <w:sz w:val="20"/>
          <w:szCs w:val="20"/>
        </w:rPr>
        <w:t>dens(</w:t>
      </w:r>
      <w:proofErr w:type="gramEnd"/>
    </w:p>
    <w:p w14:paraId="0A40957A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mass_fractions: list[float],</w:t>
      </w:r>
    </w:p>
    <w:p w14:paraId="6AB31719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densities: list[float]</w:t>
      </w:r>
    </w:p>
    <w:p w14:paraId="738A199B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) -&gt; list[float]:</w:t>
      </w:r>
    </w:p>
    <w:p w14:paraId="1405555C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</w:t>
      </w:r>
    </w:p>
    <w:p w14:paraId="2BA85C40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return 1/</w:t>
      </w:r>
      <w:proofErr w:type="gramStart"/>
      <w:r w:rsidRPr="00C06F16">
        <w:rPr>
          <w:rFonts w:ascii="Consolas" w:hAnsi="Consolas"/>
          <w:sz w:val="20"/>
          <w:szCs w:val="20"/>
        </w:rPr>
        <w:t>sum(</w:t>
      </w:r>
      <w:proofErr w:type="gramEnd"/>
      <w:r w:rsidRPr="00C06F16">
        <w:rPr>
          <w:rFonts w:ascii="Consolas" w:hAnsi="Consolas"/>
          <w:sz w:val="20"/>
          <w:szCs w:val="20"/>
        </w:rPr>
        <w:t>[mf / dens for mf, dens in zip(mass_fractions, densities)])</w:t>
      </w:r>
    </w:p>
    <w:p w14:paraId="74E7D512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</w:p>
    <w:p w14:paraId="7CE5FADD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</w:p>
    <w:p w14:paraId="1DD5DCB5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def calc_mm_</w:t>
      </w:r>
      <w:proofErr w:type="gramStart"/>
      <w:r w:rsidRPr="00C06F16">
        <w:rPr>
          <w:rFonts w:ascii="Consolas" w:hAnsi="Consolas"/>
          <w:sz w:val="20"/>
          <w:szCs w:val="20"/>
        </w:rPr>
        <w:t>mix(</w:t>
      </w:r>
      <w:proofErr w:type="gramEnd"/>
    </w:p>
    <w:p w14:paraId="3080DF4D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mass_fractions: list[float],</w:t>
      </w:r>
    </w:p>
    <w:p w14:paraId="5B0354C1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mms: list[float]</w:t>
      </w:r>
    </w:p>
    <w:p w14:paraId="29D74A67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) -&gt; list[float]:</w:t>
      </w:r>
    </w:p>
    <w:p w14:paraId="434E2689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</w:t>
      </w:r>
    </w:p>
    <w:p w14:paraId="6AF4055C" w14:textId="28293CCC" w:rsid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return 1/</w:t>
      </w:r>
      <w:proofErr w:type="gramStart"/>
      <w:r w:rsidRPr="00C06F16">
        <w:rPr>
          <w:rFonts w:ascii="Consolas" w:hAnsi="Consolas"/>
          <w:sz w:val="20"/>
          <w:szCs w:val="20"/>
        </w:rPr>
        <w:t>sum(</w:t>
      </w:r>
      <w:proofErr w:type="gramEnd"/>
      <w:r w:rsidRPr="00C06F16">
        <w:rPr>
          <w:rFonts w:ascii="Consolas" w:hAnsi="Consolas"/>
          <w:sz w:val="20"/>
          <w:szCs w:val="20"/>
        </w:rPr>
        <w:t>[mf / mm for mf, mm in zip(mass_fractions, mms)])</w:t>
      </w:r>
    </w:p>
    <w:p w14:paraId="7BA8F7D6" w14:textId="77777777" w:rsidR="00C06F16" w:rsidRDefault="00C06F16" w:rsidP="00C06F16">
      <w:pPr>
        <w:pBdr>
          <w:bottom w:val="single" w:sz="12" w:space="1" w:color="auto"/>
        </w:pBdr>
        <w:rPr>
          <w:rFonts w:ascii="Consolas" w:hAnsi="Consolas"/>
          <w:sz w:val="20"/>
          <w:szCs w:val="20"/>
        </w:rPr>
      </w:pPr>
    </w:p>
    <w:p w14:paraId="5DF8B408" w14:textId="77777777" w:rsidR="00C06F16" w:rsidRDefault="00C06F16" w:rsidP="00C06F16">
      <w:pPr>
        <w:rPr>
          <w:rFonts w:ascii="Consolas" w:hAnsi="Consolas"/>
          <w:sz w:val="20"/>
          <w:szCs w:val="20"/>
        </w:rPr>
      </w:pPr>
    </w:p>
    <w:p w14:paraId="1A8C4833" w14:textId="05EC86B6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mf = [.1, .1, .1, .4, .2, .05, .03, .02]</w:t>
      </w:r>
    </w:p>
    <w:p w14:paraId="12BA8FF7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rho = [.416, .546, .585, .5510, .6, .616, .6262, .6594]</w:t>
      </w:r>
    </w:p>
    <w:p w14:paraId="1A31BC7E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mms = [16, 30, 44, 58, 58, 72, 72, 86]</w:t>
      </w:r>
    </w:p>
    <w:p w14:paraId="0118E560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</w:p>
    <w:p w14:paraId="33243ECF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mole_fracs = calc_mole_</w:t>
      </w:r>
      <w:proofErr w:type="gramStart"/>
      <w:r w:rsidRPr="00C06F16">
        <w:rPr>
          <w:rFonts w:ascii="Consolas" w:hAnsi="Consolas"/>
          <w:sz w:val="20"/>
          <w:szCs w:val="20"/>
        </w:rPr>
        <w:t>fracs(</w:t>
      </w:r>
      <w:proofErr w:type="gramEnd"/>
      <w:r w:rsidRPr="00C06F16">
        <w:rPr>
          <w:rFonts w:ascii="Consolas" w:hAnsi="Consolas"/>
          <w:sz w:val="20"/>
          <w:szCs w:val="20"/>
        </w:rPr>
        <w:t>mf, rho, mms)</w:t>
      </w:r>
    </w:p>
    <w:p w14:paraId="108A681D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</w:p>
    <w:p w14:paraId="28C8E881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proofErr w:type="gramStart"/>
      <w:r w:rsidRPr="00C06F16">
        <w:rPr>
          <w:rFonts w:ascii="Consolas" w:hAnsi="Consolas"/>
          <w:sz w:val="20"/>
          <w:szCs w:val="20"/>
        </w:rPr>
        <w:t>print(</w:t>
      </w:r>
      <w:proofErr w:type="gramEnd"/>
      <w:r w:rsidRPr="00C06F16">
        <w:rPr>
          <w:rFonts w:ascii="Consolas" w:hAnsi="Consolas"/>
          <w:sz w:val="20"/>
          <w:szCs w:val="20"/>
        </w:rPr>
        <w:t>'Мольные доли:')</w:t>
      </w:r>
    </w:p>
    <w:p w14:paraId="3E8C7564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for mole_frac in mole_fracs:</w:t>
      </w:r>
    </w:p>
    <w:p w14:paraId="2D805B54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 xml:space="preserve">    print(f'{mole_frac:.4f}')</w:t>
      </w:r>
    </w:p>
    <w:p w14:paraId="303C6727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proofErr w:type="gramStart"/>
      <w:r w:rsidRPr="00C06F16">
        <w:rPr>
          <w:rFonts w:ascii="Consolas" w:hAnsi="Consolas"/>
          <w:sz w:val="20"/>
          <w:szCs w:val="20"/>
        </w:rPr>
        <w:t>print(</w:t>
      </w:r>
      <w:proofErr w:type="gramEnd"/>
      <w:r w:rsidRPr="00C06F16">
        <w:rPr>
          <w:rFonts w:ascii="Consolas" w:hAnsi="Consolas"/>
          <w:sz w:val="20"/>
          <w:szCs w:val="20"/>
        </w:rPr>
        <w:t>f'Сумма = {sum(mole_fracs):.4f}')</w:t>
      </w:r>
    </w:p>
    <w:p w14:paraId="184E2181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</w:p>
    <w:p w14:paraId="08681FA4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dens_mix = calc_</w:t>
      </w:r>
      <w:proofErr w:type="gramStart"/>
      <w:r w:rsidRPr="00C06F16">
        <w:rPr>
          <w:rFonts w:ascii="Consolas" w:hAnsi="Consolas"/>
          <w:sz w:val="20"/>
          <w:szCs w:val="20"/>
        </w:rPr>
        <w:t>dens(</w:t>
      </w:r>
      <w:proofErr w:type="gramEnd"/>
      <w:r w:rsidRPr="00C06F16">
        <w:rPr>
          <w:rFonts w:ascii="Consolas" w:hAnsi="Consolas"/>
          <w:sz w:val="20"/>
          <w:szCs w:val="20"/>
        </w:rPr>
        <w:t>mf, rho)</w:t>
      </w:r>
    </w:p>
    <w:p w14:paraId="1D929EE3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proofErr w:type="gramStart"/>
      <w:r w:rsidRPr="00C06F16">
        <w:rPr>
          <w:rFonts w:ascii="Consolas" w:hAnsi="Consolas"/>
          <w:sz w:val="20"/>
          <w:szCs w:val="20"/>
        </w:rPr>
        <w:t>print(</w:t>
      </w:r>
      <w:proofErr w:type="gramEnd"/>
      <w:r w:rsidRPr="00C06F16">
        <w:rPr>
          <w:rFonts w:ascii="Consolas" w:hAnsi="Consolas"/>
          <w:sz w:val="20"/>
          <w:szCs w:val="20"/>
        </w:rPr>
        <w:t>f'Плотность {dens_mix:.4f} кг/м3')</w:t>
      </w:r>
    </w:p>
    <w:p w14:paraId="1CE628CF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</w:p>
    <w:p w14:paraId="44B84578" w14:textId="77777777" w:rsidR="00C06F16" w:rsidRPr="00C06F16" w:rsidRDefault="00C06F16" w:rsidP="00C06F16">
      <w:pPr>
        <w:rPr>
          <w:rFonts w:ascii="Consolas" w:hAnsi="Consolas"/>
          <w:sz w:val="20"/>
          <w:szCs w:val="20"/>
        </w:rPr>
      </w:pPr>
      <w:r w:rsidRPr="00C06F16">
        <w:rPr>
          <w:rFonts w:ascii="Consolas" w:hAnsi="Consolas"/>
          <w:sz w:val="20"/>
          <w:szCs w:val="20"/>
        </w:rPr>
        <w:t>mm_mix = calc_mm_</w:t>
      </w:r>
      <w:proofErr w:type="gramStart"/>
      <w:r w:rsidRPr="00C06F16">
        <w:rPr>
          <w:rFonts w:ascii="Consolas" w:hAnsi="Consolas"/>
          <w:sz w:val="20"/>
          <w:szCs w:val="20"/>
        </w:rPr>
        <w:t>mix(</w:t>
      </w:r>
      <w:proofErr w:type="gramEnd"/>
      <w:r w:rsidRPr="00C06F16">
        <w:rPr>
          <w:rFonts w:ascii="Consolas" w:hAnsi="Consolas"/>
          <w:sz w:val="20"/>
          <w:szCs w:val="20"/>
        </w:rPr>
        <w:t>mf, mms)</w:t>
      </w:r>
    </w:p>
    <w:p w14:paraId="035A5E63" w14:textId="6C4DF63E" w:rsidR="00C06F16" w:rsidRDefault="00C06F16" w:rsidP="00C06F16">
      <w:pPr>
        <w:rPr>
          <w:rFonts w:ascii="Consolas" w:hAnsi="Consolas"/>
          <w:sz w:val="20"/>
          <w:szCs w:val="20"/>
        </w:rPr>
      </w:pPr>
      <w:proofErr w:type="gramStart"/>
      <w:r w:rsidRPr="00C06F16">
        <w:rPr>
          <w:rFonts w:ascii="Consolas" w:hAnsi="Consolas"/>
          <w:sz w:val="20"/>
          <w:szCs w:val="20"/>
        </w:rPr>
        <w:t>print(</w:t>
      </w:r>
      <w:proofErr w:type="gramEnd"/>
      <w:r w:rsidRPr="00C06F16">
        <w:rPr>
          <w:rFonts w:ascii="Consolas" w:hAnsi="Consolas"/>
          <w:sz w:val="20"/>
          <w:szCs w:val="20"/>
        </w:rPr>
        <w:t>f'Молекулярная масса = {mm_mix:.2f} г/моль')</w:t>
      </w:r>
    </w:p>
    <w:p w14:paraId="281DE71E" w14:textId="139D28FB" w:rsidR="00C06F16" w:rsidRDefault="00C06F16" w:rsidP="00C06F16">
      <w:pPr>
        <w:spacing w:before="240"/>
        <w:rPr>
          <w:b/>
          <w:bCs w:val="0"/>
        </w:rPr>
      </w:pPr>
      <w:r w:rsidRPr="00C06F16">
        <w:rPr>
          <w:b/>
          <w:bCs w:val="0"/>
        </w:rPr>
        <w:t>Ответ:</w:t>
      </w:r>
    </w:p>
    <w:p w14:paraId="633477F5" w14:textId="77777777" w:rsidR="00C06F16" w:rsidRDefault="00C06F16" w:rsidP="00C06F16">
      <w:r>
        <w:t>Мольные доли:</w:t>
      </w:r>
    </w:p>
    <w:p w14:paraId="6EEAEA43" w14:textId="77777777" w:rsidR="00C06F16" w:rsidRDefault="00C06F16" w:rsidP="00C06F16">
      <w:r>
        <w:t>0.2655</w:t>
      </w:r>
    </w:p>
    <w:p w14:paraId="4529FAA2" w14:textId="77777777" w:rsidR="00C06F16" w:rsidRDefault="00C06F16" w:rsidP="00C06F16">
      <w:r>
        <w:t>0.1416</w:t>
      </w:r>
    </w:p>
    <w:p w14:paraId="76810113" w14:textId="77777777" w:rsidR="00C06F16" w:rsidRDefault="00C06F16" w:rsidP="00C06F16">
      <w:r>
        <w:t>0.0965</w:t>
      </w:r>
    </w:p>
    <w:p w14:paraId="4E132924" w14:textId="77777777" w:rsidR="00C06F16" w:rsidRDefault="00C06F16" w:rsidP="00C06F16">
      <w:r>
        <w:t>0.2929</w:t>
      </w:r>
    </w:p>
    <w:p w14:paraId="501E3201" w14:textId="77777777" w:rsidR="00C06F16" w:rsidRDefault="00C06F16" w:rsidP="00C06F16">
      <w:r>
        <w:t>0.1465</w:t>
      </w:r>
    </w:p>
    <w:p w14:paraId="317127BB" w14:textId="77777777" w:rsidR="00C06F16" w:rsidRDefault="00C06F16" w:rsidP="00C06F16">
      <w:r>
        <w:t>0.0295</w:t>
      </w:r>
    </w:p>
    <w:p w14:paraId="5D0E02D4" w14:textId="77777777" w:rsidR="00C06F16" w:rsidRDefault="00C06F16" w:rsidP="00C06F16">
      <w:r>
        <w:t>0.0177</w:t>
      </w:r>
    </w:p>
    <w:p w14:paraId="7D8F6D4E" w14:textId="77777777" w:rsidR="00C06F16" w:rsidRDefault="00C06F16" w:rsidP="00C06F16">
      <w:r>
        <w:t>0.0099</w:t>
      </w:r>
    </w:p>
    <w:p w14:paraId="026157EE" w14:textId="77777777" w:rsidR="00C06F16" w:rsidRDefault="00C06F16" w:rsidP="00C06F16">
      <w:r>
        <w:t>Сумма = 1.0000</w:t>
      </w:r>
    </w:p>
    <w:p w14:paraId="6B76EC0C" w14:textId="77777777" w:rsidR="00C06F16" w:rsidRDefault="00C06F16" w:rsidP="00C06F16">
      <w:r>
        <w:t>Плотность 0.5515 кг/м3</w:t>
      </w:r>
    </w:p>
    <w:p w14:paraId="35DC0512" w14:textId="4C4A771B" w:rsidR="00C06F16" w:rsidRDefault="00C06F16" w:rsidP="00C06F16">
      <w:r>
        <w:t>Молекулярная масса = 42.47 г/моль</w:t>
      </w:r>
    </w:p>
    <w:p w14:paraId="30949D28" w14:textId="63901CF6" w:rsidR="00C06F16" w:rsidRDefault="00C06F16" w:rsidP="00C06F16">
      <w:pPr>
        <w:pStyle w:val="10"/>
        <w:numPr>
          <w:ilvl w:val="0"/>
          <w:numId w:val="0"/>
        </w:numPr>
        <w:spacing w:before="240"/>
      </w:pPr>
      <w:r>
        <w:t>Задание 2</w:t>
      </w:r>
    </w:p>
    <w:p w14:paraId="55C0B027" w14:textId="28D3848D" w:rsidR="00C06F16" w:rsidRDefault="00C06F16" w:rsidP="00C06F16">
      <w:pPr>
        <w:spacing w:before="240"/>
      </w:pPr>
      <w:r w:rsidRPr="00C06F16">
        <w:t>Пусть на смешение поступают материальные потоки следующего состава (массовые доли):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C06F16" w:rsidRPr="00C06F16" w14:paraId="25635A73" w14:textId="77777777" w:rsidTr="00C06F16">
        <w:tc>
          <w:tcPr>
            <w:tcW w:w="1069" w:type="dxa"/>
          </w:tcPr>
          <w:p w14:paraId="48FB1530" w14:textId="6CC9F37F" w:rsidR="00C06F16" w:rsidRPr="00C06F16" w:rsidRDefault="00C06F16" w:rsidP="00C06F16">
            <w:pPr>
              <w:ind w:firstLine="0"/>
              <w:rPr>
                <w:sz w:val="24"/>
                <w:szCs w:val="24"/>
              </w:rPr>
            </w:pPr>
            <w:r w:rsidRPr="00C06F16">
              <w:rPr>
                <w:sz w:val="24"/>
                <w:szCs w:val="24"/>
              </w:rPr>
              <w:t>Поток</w:t>
            </w:r>
          </w:p>
        </w:tc>
        <w:tc>
          <w:tcPr>
            <w:tcW w:w="1069" w:type="dxa"/>
          </w:tcPr>
          <w:p w14:paraId="6368BD82" w14:textId="600494B6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14:paraId="443B13B8" w14:textId="79F8FD60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14:paraId="29705E79" w14:textId="41EAB62D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14:paraId="56E51F9F" w14:textId="66468EE1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14:paraId="2EFB0488" w14:textId="61587030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14:paraId="6EE9B337" w14:textId="6EB8F4FE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14:paraId="168D2EB5" w14:textId="489BA770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14:paraId="4145949E" w14:textId="6346F8AF" w:rsidR="00C06F16" w:rsidRPr="00C06F16" w:rsidRDefault="00000000" w:rsidP="00C06F16">
            <w:pPr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C06F16" w:rsidRPr="00C06F16" w14:paraId="4FBD61D8" w14:textId="77777777" w:rsidTr="00ED2482">
        <w:tc>
          <w:tcPr>
            <w:tcW w:w="1069" w:type="dxa"/>
            <w:vAlign w:val="center"/>
          </w:tcPr>
          <w:p w14:paraId="6F91BA94" w14:textId="35C37A8F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9" w:type="dxa"/>
            <w:vAlign w:val="center"/>
          </w:tcPr>
          <w:p w14:paraId="44AFA093" w14:textId="27419C43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20AFF4F5" w14:textId="1B1487CA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19550E68" w14:textId="7DAA14DD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6F16767B" w14:textId="00EF633E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0.4</w:t>
            </w:r>
          </w:p>
        </w:tc>
        <w:tc>
          <w:tcPr>
            <w:tcW w:w="1070" w:type="dxa"/>
            <w:vAlign w:val="center"/>
          </w:tcPr>
          <w:p w14:paraId="4BCC508F" w14:textId="7ABEE5DC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1070" w:type="dxa"/>
            <w:vAlign w:val="center"/>
          </w:tcPr>
          <w:p w14:paraId="783B4BCC" w14:textId="08852CCD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0" w:type="dxa"/>
            <w:vAlign w:val="center"/>
          </w:tcPr>
          <w:p w14:paraId="15D7C6C0" w14:textId="7814677F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0" w:type="dxa"/>
            <w:vAlign w:val="center"/>
          </w:tcPr>
          <w:p w14:paraId="11F06E1F" w14:textId="41D367BA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C06F16" w:rsidRPr="00C06F16" w14:paraId="32BA14D1" w14:textId="77777777" w:rsidTr="00ED2482">
        <w:tc>
          <w:tcPr>
            <w:tcW w:w="1069" w:type="dxa"/>
            <w:vAlign w:val="center"/>
          </w:tcPr>
          <w:p w14:paraId="2F5F795B" w14:textId="663F1652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69" w:type="dxa"/>
            <w:vAlign w:val="center"/>
          </w:tcPr>
          <w:p w14:paraId="7CBF6262" w14:textId="1D483A22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552E50FF" w14:textId="76EAE4DE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1070" w:type="dxa"/>
            <w:vAlign w:val="center"/>
          </w:tcPr>
          <w:p w14:paraId="6CE6292A" w14:textId="2C5B1388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54C62AFD" w14:textId="3D091E0D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0.3</w:t>
            </w:r>
          </w:p>
        </w:tc>
        <w:tc>
          <w:tcPr>
            <w:tcW w:w="1070" w:type="dxa"/>
            <w:vAlign w:val="center"/>
          </w:tcPr>
          <w:p w14:paraId="516C1A21" w14:textId="21D2A3CE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3B33453F" w14:textId="28E2C977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070" w:type="dxa"/>
            <w:vAlign w:val="center"/>
          </w:tcPr>
          <w:p w14:paraId="38F452E3" w14:textId="1F57937A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0" w:type="dxa"/>
            <w:vAlign w:val="center"/>
          </w:tcPr>
          <w:p w14:paraId="101C8F81" w14:textId="7DC18077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C06F16" w:rsidRPr="00C06F16" w14:paraId="34A57CD0" w14:textId="77777777" w:rsidTr="00ED2482">
        <w:tc>
          <w:tcPr>
            <w:tcW w:w="1069" w:type="dxa"/>
            <w:vAlign w:val="center"/>
          </w:tcPr>
          <w:p w14:paraId="27BD5E4F" w14:textId="036A4A92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69" w:type="dxa"/>
            <w:vAlign w:val="center"/>
          </w:tcPr>
          <w:p w14:paraId="26D7C202" w14:textId="1FBB87E7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3E3AA13E" w14:textId="7859599E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6A488B2E" w14:textId="16D00527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070" w:type="dxa"/>
            <w:vAlign w:val="center"/>
          </w:tcPr>
          <w:p w14:paraId="7C1064BC" w14:textId="45625B4C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070" w:type="dxa"/>
            <w:vAlign w:val="center"/>
          </w:tcPr>
          <w:p w14:paraId="1BF57842" w14:textId="695539F0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0" w:type="dxa"/>
            <w:vAlign w:val="center"/>
          </w:tcPr>
          <w:p w14:paraId="33134E79" w14:textId="059CA966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0" w:type="dxa"/>
            <w:vAlign w:val="center"/>
          </w:tcPr>
          <w:p w14:paraId="06B65146" w14:textId="661B4F2C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0" w:type="dxa"/>
            <w:vAlign w:val="center"/>
          </w:tcPr>
          <w:p w14:paraId="1B58B1B0" w14:textId="40B92FC3" w:rsidR="00C06F16" w:rsidRPr="00C06F16" w:rsidRDefault="00C06F16" w:rsidP="00C06F16">
            <w:pPr>
              <w:ind w:firstLine="0"/>
              <w:jc w:val="center"/>
              <w:rPr>
                <w:sz w:val="24"/>
                <w:szCs w:val="24"/>
              </w:rPr>
            </w:pPr>
            <w:r w:rsidRPr="00C06F16">
              <w:rPr>
                <w:color w:val="000000"/>
                <w:sz w:val="24"/>
                <w:szCs w:val="24"/>
              </w:rPr>
              <w:t>0.07</w:t>
            </w:r>
          </w:p>
        </w:tc>
      </w:tr>
    </w:tbl>
    <w:p w14:paraId="34248B01" w14:textId="68474F5E" w:rsidR="008A572C" w:rsidRDefault="00C06F16" w:rsidP="00C06F16">
      <w:pPr>
        <w:spacing w:before="240"/>
      </w:pPr>
      <w:r>
        <w:t>Расходы потоков 200, 250 и 120 кг/ч, соответственно. Необходимо рассчитать состав итогового потока в массовых долях, реализовав соответствующую функцию.</w:t>
      </w:r>
    </w:p>
    <w:p w14:paraId="12BCAAB5" w14:textId="77777777" w:rsidR="008A572C" w:rsidRDefault="008A572C">
      <w:r>
        <w:br w:type="page"/>
      </w:r>
    </w:p>
    <w:p w14:paraId="18DADA94" w14:textId="1077454F" w:rsidR="008A572C" w:rsidRDefault="008A572C" w:rsidP="008A572C">
      <w:r w:rsidRPr="008A572C">
        <w:lastRenderedPageBreak/>
        <w:t>Состав смесевого потока можно найти следующим образом:</w:t>
      </w:r>
    </w:p>
    <w:p w14:paraId="5084323D" w14:textId="56B6710E" w:rsidR="008A572C" w:rsidRPr="008A572C" w:rsidRDefault="00000000" w:rsidP="008A572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78F27E82" w14:textId="78A67C69" w:rsidR="008A572C" w:rsidRDefault="008A572C" w:rsidP="008A572C">
      <w:pPr>
        <w:tabs>
          <w:tab w:val="left" w:pos="1701"/>
        </w:tabs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– </w:t>
      </w:r>
      <w:r>
        <w:t xml:space="preserve">массовая доля </w:t>
      </w:r>
      <w:r>
        <w:rPr>
          <w:i/>
          <w:iCs/>
          <w:lang w:val="en-US"/>
        </w:rPr>
        <w:t>i</w:t>
      </w:r>
      <w:r>
        <w:noBreakHyphen/>
        <w:t>го компонента в смесевом потоке;</w:t>
      </w:r>
    </w:p>
    <w:p w14:paraId="61CCA375" w14:textId="75A8287E" w:rsidR="008A572C" w:rsidRDefault="008A572C" w:rsidP="008A572C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lang w:val="en-US"/>
        </w:rPr>
        <w:t> – </w:t>
      </w:r>
      <w:r>
        <w:t xml:space="preserve">массовая доля </w:t>
      </w:r>
      <w:r>
        <w:rPr>
          <w:i/>
          <w:iCs/>
          <w:lang w:val="en-US"/>
        </w:rPr>
        <w:t>i</w:t>
      </w:r>
      <w:r>
        <w:noBreakHyphen/>
        <w:t xml:space="preserve">го компонента в </w:t>
      </w:r>
      <w:r>
        <w:rPr>
          <w:i/>
          <w:iCs/>
          <w:lang w:val="en-US"/>
        </w:rPr>
        <w:t>j</w:t>
      </w:r>
      <w:r>
        <w:noBreakHyphen/>
        <w:t>ом потоке;</w:t>
      </w:r>
    </w:p>
    <w:p w14:paraId="0C5B3493" w14:textId="4D501BC6" w:rsidR="008A572C" w:rsidRDefault="008A572C" w:rsidP="008A572C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lang w:val="en-US"/>
        </w:rPr>
        <w:t> – </w:t>
      </w:r>
      <w:r>
        <w:t xml:space="preserve">массовый расход </w:t>
      </w:r>
      <w:r>
        <w:rPr>
          <w:i/>
          <w:iCs/>
          <w:lang w:val="en-US"/>
        </w:rPr>
        <w:t>j</w:t>
      </w:r>
      <w:r>
        <w:rPr>
          <w:lang w:val="en-US"/>
        </w:rPr>
        <w:noBreakHyphen/>
      </w:r>
      <w:r>
        <w:t>го потока;</w:t>
      </w:r>
    </w:p>
    <w:p w14:paraId="25F9761E" w14:textId="1A5E31F3" w:rsidR="008A572C" w:rsidRDefault="008A572C" w:rsidP="008A572C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j</m:t>
        </m:r>
      </m:oMath>
      <w:r>
        <w:rPr>
          <w:lang w:val="en-US"/>
        </w:rPr>
        <w:t> – </w:t>
      </w:r>
      <w:r>
        <w:t>индекс потока;</w:t>
      </w:r>
    </w:p>
    <w:p w14:paraId="16423F54" w14:textId="0C429EE4" w:rsidR="008A572C" w:rsidRDefault="008A572C" w:rsidP="008A572C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i</m:t>
        </m:r>
      </m:oMath>
      <w:r>
        <w:rPr>
          <w:lang w:val="en-US"/>
        </w:rPr>
        <w:t xml:space="preserve"> – </w:t>
      </w:r>
      <w:r>
        <w:t>индекс компонента в системе;</w:t>
      </w:r>
    </w:p>
    <w:p w14:paraId="272015C5" w14:textId="5A7B328F" w:rsidR="008A572C" w:rsidRDefault="008A572C" w:rsidP="008A572C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n</m:t>
        </m:r>
      </m:oMath>
      <w:r>
        <w:rPr>
          <w:lang w:val="en-US"/>
        </w:rPr>
        <w:t> – </w:t>
      </w:r>
      <w:r>
        <w:t>число потоков, подаваемых на смешение;</w:t>
      </w:r>
    </w:p>
    <w:p w14:paraId="5B69AFA6" w14:textId="31E7189B" w:rsidR="0093375D" w:rsidRDefault="0093375D" w:rsidP="0093375D">
      <w:pPr>
        <w:pStyle w:val="10"/>
        <w:numPr>
          <w:ilvl w:val="0"/>
          <w:numId w:val="0"/>
        </w:numPr>
        <w:spacing w:before="240"/>
      </w:pPr>
      <w:r>
        <w:t>Решение 2</w:t>
      </w:r>
    </w:p>
    <w:p w14:paraId="00845BC2" w14:textId="77777777" w:rsidR="0093375D" w:rsidRPr="00C06F16" w:rsidRDefault="0093375D" w:rsidP="0093375D">
      <w:pPr>
        <w:spacing w:before="240"/>
        <w:rPr>
          <w:b/>
          <w:bCs w:val="0"/>
        </w:rPr>
      </w:pPr>
      <w:r w:rsidRPr="00C06F16">
        <w:rPr>
          <w:b/>
          <w:bCs w:val="0"/>
        </w:rPr>
        <w:t>Програмная реализация:</w:t>
      </w:r>
    </w:p>
    <w:p w14:paraId="1BD33825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>def calc_mix_</w:t>
      </w:r>
      <w:proofErr w:type="gramStart"/>
      <w:r w:rsidRPr="0093375D">
        <w:rPr>
          <w:rFonts w:ascii="Consolas" w:hAnsi="Consolas"/>
          <w:sz w:val="20"/>
          <w:szCs w:val="20"/>
        </w:rPr>
        <w:t>comp(</w:t>
      </w:r>
      <w:proofErr w:type="gramEnd"/>
    </w:p>
    <w:p w14:paraId="111DA7B4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comp_flows: list[list[float]],</w:t>
      </w:r>
    </w:p>
    <w:p w14:paraId="39B76A13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flows: list[float]</w:t>
      </w:r>
    </w:p>
    <w:p w14:paraId="4C6D31E5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>) -&gt; list[float]:</w:t>
      </w:r>
    </w:p>
    <w:p w14:paraId="141FF39D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</w:t>
      </w:r>
    </w:p>
    <w:p w14:paraId="28D18436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comp_partial_flows = [0 for i in range(len(comp_</w:t>
      </w:r>
      <w:proofErr w:type="gramStart"/>
      <w:r w:rsidRPr="0093375D">
        <w:rPr>
          <w:rFonts w:ascii="Consolas" w:hAnsi="Consolas"/>
          <w:sz w:val="20"/>
          <w:szCs w:val="20"/>
        </w:rPr>
        <w:t>flows[</w:t>
      </w:r>
      <w:proofErr w:type="gramEnd"/>
      <w:r w:rsidRPr="0093375D">
        <w:rPr>
          <w:rFonts w:ascii="Consolas" w:hAnsi="Consolas"/>
          <w:sz w:val="20"/>
          <w:szCs w:val="20"/>
        </w:rPr>
        <w:t>0]))]</w:t>
      </w:r>
    </w:p>
    <w:p w14:paraId="08C9CB9C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</w:t>
      </w:r>
    </w:p>
    <w:p w14:paraId="4094D7CB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for flow_num in range(len(flows)):</w:t>
      </w:r>
    </w:p>
    <w:p w14:paraId="29276276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     for comp_num in range(len(comp_</w:t>
      </w:r>
      <w:proofErr w:type="gramStart"/>
      <w:r w:rsidRPr="0093375D">
        <w:rPr>
          <w:rFonts w:ascii="Consolas" w:hAnsi="Consolas"/>
          <w:sz w:val="20"/>
          <w:szCs w:val="20"/>
        </w:rPr>
        <w:t>flows[</w:t>
      </w:r>
      <w:proofErr w:type="gramEnd"/>
      <w:r w:rsidRPr="0093375D">
        <w:rPr>
          <w:rFonts w:ascii="Consolas" w:hAnsi="Consolas"/>
          <w:sz w:val="20"/>
          <w:szCs w:val="20"/>
        </w:rPr>
        <w:t>0])):</w:t>
      </w:r>
    </w:p>
    <w:p w14:paraId="66F908EE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        comp_partial_flows[comp_num] += (flows[flow_num] * comp_flows[flow_</w:t>
      </w:r>
      <w:proofErr w:type="gramStart"/>
      <w:r w:rsidRPr="0093375D">
        <w:rPr>
          <w:rFonts w:ascii="Consolas" w:hAnsi="Consolas"/>
          <w:sz w:val="20"/>
          <w:szCs w:val="20"/>
        </w:rPr>
        <w:t>num][</w:t>
      </w:r>
      <w:proofErr w:type="gramEnd"/>
      <w:r w:rsidRPr="0093375D">
        <w:rPr>
          <w:rFonts w:ascii="Consolas" w:hAnsi="Consolas"/>
          <w:sz w:val="20"/>
          <w:szCs w:val="20"/>
        </w:rPr>
        <w:t>comp_num])</w:t>
      </w:r>
    </w:p>
    <w:p w14:paraId="7AD877E9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</w:t>
      </w:r>
    </w:p>
    <w:p w14:paraId="5D7D2399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s = sum(flows)</w:t>
      </w:r>
    </w:p>
    <w:p w14:paraId="24CB8B76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</w:t>
      </w:r>
    </w:p>
    <w:p w14:paraId="1EF64DCE" w14:textId="2FB1F068" w:rsidR="008A572C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return [comp_part_flow / s for comp_part_flow in comp_partial_flows]</w:t>
      </w:r>
    </w:p>
    <w:p w14:paraId="09CD96FF" w14:textId="77777777" w:rsidR="0093375D" w:rsidRDefault="0093375D" w:rsidP="0093375D">
      <w:pPr>
        <w:pBdr>
          <w:bottom w:val="single" w:sz="12" w:space="1" w:color="auto"/>
        </w:pBd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314C68F6" w14:textId="77777777" w:rsid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7528EE04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>comp_flows = [[0.1, 0.1, 0.1, 0.4, 0.2, 0.05, 0.03, 0.02],</w:t>
      </w:r>
    </w:p>
    <w:p w14:paraId="3E400790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[0.1, 0.2, 0.1, 0.3, 0.1, 0.15, 0.03, 0.02],</w:t>
      </w:r>
    </w:p>
    <w:p w14:paraId="396EFFBF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[0.1, 0.1, 0.15, 0.35, 0.1, 0.05, 0.08, 0.07]]</w:t>
      </w:r>
    </w:p>
    <w:p w14:paraId="72561375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6B355DDF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>flows = [200, 250, 120]</w:t>
      </w:r>
    </w:p>
    <w:p w14:paraId="795F2347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51D950F4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>mix_comp = calc_mix_</w:t>
      </w:r>
      <w:proofErr w:type="gramStart"/>
      <w:r w:rsidRPr="0093375D">
        <w:rPr>
          <w:rFonts w:ascii="Consolas" w:hAnsi="Consolas"/>
          <w:sz w:val="20"/>
          <w:szCs w:val="20"/>
        </w:rPr>
        <w:t>comp(</w:t>
      </w:r>
      <w:proofErr w:type="gramEnd"/>
      <w:r w:rsidRPr="0093375D">
        <w:rPr>
          <w:rFonts w:ascii="Consolas" w:hAnsi="Consolas"/>
          <w:sz w:val="20"/>
          <w:szCs w:val="20"/>
        </w:rPr>
        <w:t>comp_flows, flows)</w:t>
      </w:r>
    </w:p>
    <w:p w14:paraId="19038BB7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proofErr w:type="gramStart"/>
      <w:r w:rsidRPr="0093375D">
        <w:rPr>
          <w:rFonts w:ascii="Consolas" w:hAnsi="Consolas"/>
          <w:sz w:val="20"/>
          <w:szCs w:val="20"/>
        </w:rPr>
        <w:lastRenderedPageBreak/>
        <w:t>print(</w:t>
      </w:r>
      <w:proofErr w:type="gramEnd"/>
      <w:r w:rsidRPr="0093375D">
        <w:rPr>
          <w:rFonts w:ascii="Consolas" w:hAnsi="Consolas"/>
          <w:sz w:val="20"/>
          <w:szCs w:val="20"/>
        </w:rPr>
        <w:t>'Массовые доли компонентов в смеси:')</w:t>
      </w:r>
    </w:p>
    <w:p w14:paraId="3813B49C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>for comp in mix_comp:</w:t>
      </w:r>
    </w:p>
    <w:p w14:paraId="6704A94C" w14:textId="77777777" w:rsidR="0093375D" w:rsidRP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93375D">
        <w:rPr>
          <w:rFonts w:ascii="Consolas" w:hAnsi="Consolas"/>
          <w:sz w:val="20"/>
          <w:szCs w:val="20"/>
        </w:rPr>
        <w:t xml:space="preserve">    print(f'{comp:.4f}')</w:t>
      </w:r>
    </w:p>
    <w:p w14:paraId="473A3D69" w14:textId="38DFC6A4" w:rsidR="0093375D" w:rsidRDefault="0093375D" w:rsidP="0093375D">
      <w:pPr>
        <w:tabs>
          <w:tab w:val="left" w:pos="1701"/>
        </w:tabs>
        <w:rPr>
          <w:rFonts w:ascii="Consolas" w:hAnsi="Consolas"/>
          <w:sz w:val="20"/>
          <w:szCs w:val="20"/>
        </w:rPr>
      </w:pPr>
      <w:proofErr w:type="gramStart"/>
      <w:r w:rsidRPr="0093375D">
        <w:rPr>
          <w:rFonts w:ascii="Consolas" w:hAnsi="Consolas"/>
          <w:sz w:val="20"/>
          <w:szCs w:val="20"/>
        </w:rPr>
        <w:t>print(</w:t>
      </w:r>
      <w:proofErr w:type="gramEnd"/>
      <w:r w:rsidRPr="0093375D">
        <w:rPr>
          <w:rFonts w:ascii="Consolas" w:hAnsi="Consolas"/>
          <w:sz w:val="20"/>
          <w:szCs w:val="20"/>
        </w:rPr>
        <w:t>f'Сумма = {sum(mix_comp):.4f}')</w:t>
      </w:r>
    </w:p>
    <w:p w14:paraId="5A9A8ACF" w14:textId="0EF2351E" w:rsidR="0093375D" w:rsidRDefault="0093375D" w:rsidP="0093375D">
      <w:pPr>
        <w:spacing w:before="240"/>
      </w:pPr>
      <w:r>
        <w:rPr>
          <w:b/>
          <w:bCs w:val="0"/>
        </w:rPr>
        <w:t>Ответ:</w:t>
      </w:r>
    </w:p>
    <w:p w14:paraId="3E0545D2" w14:textId="77777777" w:rsidR="0093375D" w:rsidRDefault="0093375D" w:rsidP="0093375D">
      <w:r>
        <w:t>Массовые доли компонентов в смеси:</w:t>
      </w:r>
    </w:p>
    <w:p w14:paraId="6B5467FF" w14:textId="77777777" w:rsidR="0093375D" w:rsidRDefault="0093375D" w:rsidP="0093375D">
      <w:r>
        <w:t>0.1000</w:t>
      </w:r>
    </w:p>
    <w:p w14:paraId="20269242" w14:textId="77777777" w:rsidR="0093375D" w:rsidRDefault="0093375D" w:rsidP="0093375D">
      <w:r>
        <w:t>0.1439</w:t>
      </w:r>
    </w:p>
    <w:p w14:paraId="02C5A1C2" w14:textId="77777777" w:rsidR="0093375D" w:rsidRDefault="0093375D" w:rsidP="0093375D">
      <w:r>
        <w:t>0.1105</w:t>
      </w:r>
    </w:p>
    <w:p w14:paraId="72DB304B" w14:textId="77777777" w:rsidR="0093375D" w:rsidRDefault="0093375D" w:rsidP="0093375D">
      <w:r>
        <w:t>0.3456</w:t>
      </w:r>
    </w:p>
    <w:p w14:paraId="5DD89C84" w14:textId="77777777" w:rsidR="0093375D" w:rsidRDefault="0093375D" w:rsidP="0093375D">
      <w:r>
        <w:t>0.1351</w:t>
      </w:r>
    </w:p>
    <w:p w14:paraId="59F95AAE" w14:textId="77777777" w:rsidR="0093375D" w:rsidRDefault="0093375D" w:rsidP="0093375D">
      <w:r>
        <w:t>0.0939</w:t>
      </w:r>
    </w:p>
    <w:p w14:paraId="4E18A02C" w14:textId="77777777" w:rsidR="0093375D" w:rsidRDefault="0093375D" w:rsidP="0093375D">
      <w:r>
        <w:t>0.0405</w:t>
      </w:r>
    </w:p>
    <w:p w14:paraId="21C5A575" w14:textId="77777777" w:rsidR="0093375D" w:rsidRDefault="0093375D" w:rsidP="0093375D">
      <w:r>
        <w:t>0.0305</w:t>
      </w:r>
    </w:p>
    <w:p w14:paraId="1854C18E" w14:textId="36693B71" w:rsidR="0093375D" w:rsidRDefault="0093375D" w:rsidP="0093375D">
      <w:r>
        <w:t>Сумма = 1.0000</w:t>
      </w:r>
    </w:p>
    <w:p w14:paraId="314C8D48" w14:textId="77777777" w:rsidR="0093375D" w:rsidRDefault="0093375D" w:rsidP="0093375D"/>
    <w:p w14:paraId="60D5D851" w14:textId="4D65253D" w:rsidR="0093375D" w:rsidRDefault="0093375D" w:rsidP="0093375D">
      <w:pPr>
        <w:pStyle w:val="10"/>
        <w:numPr>
          <w:ilvl w:val="0"/>
          <w:numId w:val="0"/>
        </w:numPr>
      </w:pPr>
      <w:r>
        <w:t>Задание 3</w:t>
      </w:r>
    </w:p>
    <w:p w14:paraId="402BB3AD" w14:textId="559186C8" w:rsidR="0093375D" w:rsidRDefault="007970BB" w:rsidP="007970BB">
      <w:pPr>
        <w:spacing w:before="240"/>
      </w:pPr>
      <w:r>
        <w:t>Абсолютная плотность газов и паров [кг/м</w:t>
      </w:r>
      <w:r>
        <w:rPr>
          <w:vertAlign w:val="superscript"/>
        </w:rPr>
        <w:t>3</w:t>
      </w:r>
      <w:r>
        <w:t>] вычисляет по формуле:</w:t>
      </w:r>
    </w:p>
    <w:p w14:paraId="7196B0F0" w14:textId="5FD569FB" w:rsidR="007970BB" w:rsidRPr="007970BB" w:rsidRDefault="007970BB" w:rsidP="007970B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22.4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·P</m:t>
              </m:r>
            </m:num>
            <m:den>
              <m:r>
                <w:rPr>
                  <w:rFonts w:ascii="Cambria Math" w:hAnsi="Cambria Math"/>
                  <w:lang w:val="en-US"/>
                </w:rPr>
                <m:t>T·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3E93977" w14:textId="377A70ED" w:rsidR="007970BB" w:rsidRDefault="007970BB" w:rsidP="007970BB">
      <w:pPr>
        <w:tabs>
          <w:tab w:val="left" w:pos="1701"/>
        </w:tabs>
      </w:pPr>
      <w:r>
        <w:t>где</w:t>
      </w:r>
      <w:r>
        <w:tab/>
      </w:r>
      <m:oMath>
        <m:r>
          <w:rPr>
            <w:rFonts w:ascii="Cambria Math" w:hAnsi="Cambria Math"/>
          </w:rPr>
          <m:t>M</m:t>
        </m:r>
      </m:oMath>
      <w:r>
        <w:rPr>
          <w:lang w:val="en-US"/>
        </w:rPr>
        <w:t> – </w:t>
      </w:r>
      <w:r>
        <w:t>молярня масса газа или пара, [кг/кмоль];</w:t>
      </w:r>
    </w:p>
    <w:p w14:paraId="2AC4BFFE" w14:textId="6FFE759E" w:rsidR="007970BB" w:rsidRDefault="007970BB" w:rsidP="007970BB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=273.15</m:t>
        </m:r>
      </m:oMath>
      <w:r>
        <w:rPr>
          <w:lang w:val="en-US"/>
        </w:rPr>
        <w:t> – </w:t>
      </w:r>
      <w:r>
        <w:t>нормальная температура, [К];</w:t>
      </w:r>
    </w:p>
    <w:p w14:paraId="7EE2609A" w14:textId="039AC803" w:rsidR="007970BB" w:rsidRDefault="007970BB" w:rsidP="007970BB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T</m:t>
        </m:r>
      </m:oMath>
      <w:r>
        <w:rPr>
          <w:lang w:val="en-US"/>
        </w:rPr>
        <w:t> – </w:t>
      </w:r>
      <w:r>
        <w:t>температура, при которой определяется плотность, [К];</w:t>
      </w:r>
    </w:p>
    <w:p w14:paraId="3343D34A" w14:textId="7249CC38" w:rsidR="007970BB" w:rsidRDefault="007970BB" w:rsidP="007970BB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=101325</m:t>
        </m:r>
      </m:oMath>
      <w:r>
        <w:rPr>
          <w:lang w:val="en-US"/>
        </w:rPr>
        <w:t> – </w:t>
      </w:r>
      <w:r>
        <w:t>нормальное давление, [Па];</w:t>
      </w:r>
    </w:p>
    <w:p w14:paraId="0A800A48" w14:textId="7DD0444B" w:rsidR="007970BB" w:rsidRDefault="007970BB" w:rsidP="007970BB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P</m:t>
        </m:r>
      </m:oMath>
      <w:r>
        <w:rPr>
          <w:lang w:val="en-US"/>
        </w:rPr>
        <w:t> – </w:t>
      </w:r>
      <w:r>
        <w:t>давление, при котором определяется плотность, [Па].</w:t>
      </w:r>
    </w:p>
    <w:p w14:paraId="511E4CD5" w14:textId="50024ABA" w:rsidR="007970BB" w:rsidRDefault="007970BB" w:rsidP="007970BB">
      <w:pPr>
        <w:tabs>
          <w:tab w:val="left" w:pos="1701"/>
        </w:tabs>
      </w:pPr>
      <w:r>
        <w:t>Необходимо реализовать функцию для определения плотности метана (</w:t>
      </w:r>
      <w:r>
        <w:rPr>
          <w:i/>
          <w:iCs/>
          <w:lang w:val="en-US"/>
        </w:rPr>
        <w:t>CH</w:t>
      </w:r>
      <w:r>
        <w:rPr>
          <w:i/>
          <w:iCs/>
          <w:vertAlign w:val="subscript"/>
          <w:lang w:val="en-US"/>
        </w:rPr>
        <w:t>4</w:t>
      </w:r>
      <w:r w:rsidRPr="007970BB">
        <w:rPr>
          <w:lang w:val="en-US"/>
        </w:rPr>
        <w:t>)</w:t>
      </w:r>
      <w:r>
        <w:t xml:space="preserve"> при </w:t>
      </w:r>
      <w:r>
        <w:rPr>
          <w:i/>
          <w:iCs/>
          <w:lang w:val="en-US"/>
        </w:rPr>
        <w:t>P</w:t>
      </w:r>
      <w:r>
        <w:rPr>
          <w:lang w:val="en-US"/>
        </w:rPr>
        <w:t> = 200 </w:t>
      </w:r>
      <w:r>
        <w:t xml:space="preserve">кПа и температуре </w:t>
      </w:r>
      <w:r>
        <w:rPr>
          <w:i/>
          <w:iCs/>
          <w:lang w:val="en-US"/>
        </w:rPr>
        <w:t>T </w:t>
      </w:r>
      <w:r w:rsidRPr="007970BB">
        <w:rPr>
          <w:rFonts w:hint="eastAsia"/>
          <w:i/>
          <w:iCs/>
          <w:lang w:val="en-US"/>
        </w:rPr>
        <w:t>∈</w:t>
      </w:r>
      <w:r>
        <w:rPr>
          <w:rFonts w:hint="eastAsia"/>
          <w:i/>
          <w:iCs/>
          <w:lang w:val="en-US"/>
        </w:rPr>
        <w:t> </w:t>
      </w:r>
      <w:r w:rsidRPr="007970BB">
        <w:rPr>
          <w:lang w:val="en-US"/>
        </w:rPr>
        <w:t>[</w:t>
      </w:r>
      <w:r>
        <w:rPr>
          <w:lang w:val="en-US"/>
        </w:rPr>
        <w:t>200; 500]</w:t>
      </w:r>
      <w:r>
        <w:t xml:space="preserve"> с шагом </w:t>
      </w:r>
      <w:r>
        <w:rPr>
          <w:i/>
          <w:iCs/>
          <w:lang w:val="en-US"/>
        </w:rPr>
        <w:t>h</w:t>
      </w:r>
      <w:r>
        <w:t> = 50 </w:t>
      </w:r>
      <w:r>
        <w:rPr>
          <w:lang w:val="en-US"/>
        </w:rPr>
        <w:t>[K]</w:t>
      </w:r>
      <w:r>
        <w:t>.</w:t>
      </w:r>
    </w:p>
    <w:p w14:paraId="02F9A155" w14:textId="77777777" w:rsidR="007970BB" w:rsidRDefault="007970BB">
      <w:r>
        <w:br w:type="page"/>
      </w:r>
    </w:p>
    <w:p w14:paraId="7107019B" w14:textId="5DADE8C0" w:rsidR="007970BB" w:rsidRDefault="007970BB" w:rsidP="007970BB">
      <w:pPr>
        <w:pStyle w:val="10"/>
        <w:numPr>
          <w:ilvl w:val="0"/>
          <w:numId w:val="0"/>
        </w:numPr>
        <w:spacing w:before="240"/>
      </w:pPr>
      <w:r>
        <w:lastRenderedPageBreak/>
        <w:t>Решение 3</w:t>
      </w:r>
    </w:p>
    <w:p w14:paraId="34D57C8A" w14:textId="77777777" w:rsidR="007970BB" w:rsidRPr="00C06F16" w:rsidRDefault="007970BB" w:rsidP="007970BB">
      <w:pPr>
        <w:spacing w:before="240"/>
        <w:rPr>
          <w:b/>
          <w:bCs w:val="0"/>
        </w:rPr>
      </w:pPr>
      <w:r w:rsidRPr="00C06F16">
        <w:rPr>
          <w:b/>
          <w:bCs w:val="0"/>
        </w:rPr>
        <w:t>Програмная реализация:</w:t>
      </w:r>
    </w:p>
    <w:p w14:paraId="7D03001C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>def calc_rho_in_t_</w:t>
      </w:r>
      <w:proofErr w:type="gramStart"/>
      <w:r w:rsidRPr="007970BB">
        <w:rPr>
          <w:rFonts w:ascii="Consolas" w:hAnsi="Consolas"/>
          <w:sz w:val="20"/>
          <w:szCs w:val="20"/>
        </w:rPr>
        <w:t>range(</w:t>
      </w:r>
      <w:proofErr w:type="gramEnd"/>
    </w:p>
    <w:p w14:paraId="77283392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gas_mole_mass: float,</w:t>
      </w:r>
    </w:p>
    <w:p w14:paraId="5C4F5C8D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press: float,</w:t>
      </w:r>
    </w:p>
    <w:p w14:paraId="6B9E7871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t_range: list[float],</w:t>
      </w:r>
    </w:p>
    <w:p w14:paraId="397F847B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t_step: float</w:t>
      </w:r>
    </w:p>
    <w:p w14:paraId="6C0A3F38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>) -&gt; float:</w:t>
      </w:r>
    </w:p>
    <w:p w14:paraId="60282DB2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</w:t>
      </w:r>
    </w:p>
    <w:p w14:paraId="006DE44D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tn = 273.15</w:t>
      </w:r>
    </w:p>
    <w:p w14:paraId="12DC2143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pn = 101325</w:t>
      </w:r>
    </w:p>
    <w:p w14:paraId="21F4BF2A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rho_list = []</w:t>
      </w:r>
    </w:p>
    <w:p w14:paraId="45567999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t_calc_range = []</w:t>
      </w:r>
    </w:p>
    <w:p w14:paraId="2183C1C8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dens = []</w:t>
      </w:r>
    </w:p>
    <w:p w14:paraId="56ADD3B2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</w:t>
      </w:r>
    </w:p>
    <w:p w14:paraId="659F3CC9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t_calc_</w:t>
      </w:r>
      <w:proofErr w:type="gramStart"/>
      <w:r w:rsidRPr="007970BB">
        <w:rPr>
          <w:rFonts w:ascii="Consolas" w:hAnsi="Consolas"/>
          <w:sz w:val="20"/>
          <w:szCs w:val="20"/>
        </w:rPr>
        <w:t>range.append</w:t>
      </w:r>
      <w:proofErr w:type="gramEnd"/>
      <w:r w:rsidRPr="007970BB">
        <w:rPr>
          <w:rFonts w:ascii="Consolas" w:hAnsi="Consolas"/>
          <w:sz w:val="20"/>
          <w:szCs w:val="20"/>
        </w:rPr>
        <w:t>(t_range[0])</w:t>
      </w:r>
    </w:p>
    <w:p w14:paraId="28EBE528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number_intervals = int((t_</w:t>
      </w:r>
      <w:proofErr w:type="gramStart"/>
      <w:r w:rsidRPr="007970BB">
        <w:rPr>
          <w:rFonts w:ascii="Consolas" w:hAnsi="Consolas"/>
          <w:sz w:val="20"/>
          <w:szCs w:val="20"/>
        </w:rPr>
        <w:t>range[</w:t>
      </w:r>
      <w:proofErr w:type="gramEnd"/>
      <w:r w:rsidRPr="007970BB">
        <w:rPr>
          <w:rFonts w:ascii="Consolas" w:hAnsi="Consolas"/>
          <w:sz w:val="20"/>
          <w:szCs w:val="20"/>
        </w:rPr>
        <w:t>1] - t_range[0]) / t_step)</w:t>
      </w:r>
    </w:p>
    <w:p w14:paraId="7CC2E5DA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for i in range(number_intervals):</w:t>
      </w:r>
    </w:p>
    <w:p w14:paraId="5BF8D07C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    t_calc_</w:t>
      </w:r>
      <w:proofErr w:type="gramStart"/>
      <w:r w:rsidRPr="007970BB">
        <w:rPr>
          <w:rFonts w:ascii="Consolas" w:hAnsi="Consolas"/>
          <w:sz w:val="20"/>
          <w:szCs w:val="20"/>
        </w:rPr>
        <w:t>range.append</w:t>
      </w:r>
      <w:proofErr w:type="gramEnd"/>
      <w:r w:rsidRPr="007970BB">
        <w:rPr>
          <w:rFonts w:ascii="Consolas" w:hAnsi="Consolas"/>
          <w:sz w:val="20"/>
          <w:szCs w:val="20"/>
        </w:rPr>
        <w:t>(t_step + t_calc_range[-1])</w:t>
      </w:r>
    </w:p>
    <w:p w14:paraId="7362FB49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if t_calc_</w:t>
      </w:r>
      <w:proofErr w:type="gramStart"/>
      <w:r w:rsidRPr="007970BB">
        <w:rPr>
          <w:rFonts w:ascii="Consolas" w:hAnsi="Consolas"/>
          <w:sz w:val="20"/>
          <w:szCs w:val="20"/>
        </w:rPr>
        <w:t>range[</w:t>
      </w:r>
      <w:proofErr w:type="gramEnd"/>
      <w:r w:rsidRPr="007970BB">
        <w:rPr>
          <w:rFonts w:ascii="Consolas" w:hAnsi="Consolas"/>
          <w:sz w:val="20"/>
          <w:szCs w:val="20"/>
        </w:rPr>
        <w:t>-1] &lt; t_range[1]:</w:t>
      </w:r>
    </w:p>
    <w:p w14:paraId="374F2258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    t_calc_</w:t>
      </w:r>
      <w:proofErr w:type="gramStart"/>
      <w:r w:rsidRPr="007970BB">
        <w:rPr>
          <w:rFonts w:ascii="Consolas" w:hAnsi="Consolas"/>
          <w:sz w:val="20"/>
          <w:szCs w:val="20"/>
        </w:rPr>
        <w:t>range.append</w:t>
      </w:r>
      <w:proofErr w:type="gramEnd"/>
      <w:r w:rsidRPr="007970BB">
        <w:rPr>
          <w:rFonts w:ascii="Consolas" w:hAnsi="Consolas"/>
          <w:sz w:val="20"/>
          <w:szCs w:val="20"/>
        </w:rPr>
        <w:t>(t_range[1])</w:t>
      </w:r>
    </w:p>
    <w:p w14:paraId="71E56980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for t in t_calc_range:</w:t>
      </w:r>
    </w:p>
    <w:p w14:paraId="090D440C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    rho = gas_mole_mass / 22.4 * tn * press / pn / t</w:t>
      </w:r>
    </w:p>
    <w:p w14:paraId="5CF82D3D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7970BB">
        <w:rPr>
          <w:rFonts w:ascii="Consolas" w:hAnsi="Consolas"/>
          <w:sz w:val="20"/>
          <w:szCs w:val="20"/>
        </w:rPr>
        <w:t>dens.append</w:t>
      </w:r>
      <w:proofErr w:type="gramEnd"/>
      <w:r w:rsidRPr="007970BB">
        <w:rPr>
          <w:rFonts w:ascii="Consolas" w:hAnsi="Consolas"/>
          <w:sz w:val="20"/>
          <w:szCs w:val="20"/>
        </w:rPr>
        <w:t>(rho)</w:t>
      </w:r>
    </w:p>
    <w:p w14:paraId="37EC75CC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056FD786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</w:t>
      </w:r>
    </w:p>
    <w:p w14:paraId="6631D3AF" w14:textId="2EABDCF0" w:rsid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7970BB">
        <w:rPr>
          <w:rFonts w:ascii="Consolas" w:hAnsi="Consolas"/>
          <w:sz w:val="20"/>
          <w:szCs w:val="20"/>
        </w:rPr>
        <w:t xml:space="preserve">    return t_calc_range, dens, number_intervals</w:t>
      </w:r>
    </w:p>
    <w:p w14:paraId="63821A5A" w14:textId="77777777" w:rsidR="007970BB" w:rsidRDefault="007970BB" w:rsidP="007970BB">
      <w:pPr>
        <w:pBdr>
          <w:bottom w:val="single" w:sz="12" w:space="1" w:color="auto"/>
        </w:pBd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72AD03F3" w14:textId="77777777" w:rsid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</w:p>
    <w:p w14:paraId="40CE5F78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7970BB">
        <w:rPr>
          <w:rFonts w:ascii="Consolas" w:hAnsi="Consolas"/>
          <w:sz w:val="20"/>
          <w:szCs w:val="20"/>
          <w:lang w:val="en-US"/>
        </w:rPr>
        <w:t>methane_mm = 16</w:t>
      </w:r>
    </w:p>
    <w:p w14:paraId="4831518A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7970BB">
        <w:rPr>
          <w:rFonts w:ascii="Consolas" w:hAnsi="Consolas"/>
          <w:sz w:val="20"/>
          <w:szCs w:val="20"/>
          <w:lang w:val="en-US"/>
        </w:rPr>
        <w:t>press = 200 * 1000</w:t>
      </w:r>
    </w:p>
    <w:p w14:paraId="2711F7E5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7970BB">
        <w:rPr>
          <w:rFonts w:ascii="Consolas" w:hAnsi="Consolas"/>
          <w:sz w:val="20"/>
          <w:szCs w:val="20"/>
          <w:lang w:val="en-US"/>
        </w:rPr>
        <w:t>t_range = [200, 500]</w:t>
      </w:r>
    </w:p>
    <w:p w14:paraId="775FE115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7970BB">
        <w:rPr>
          <w:rFonts w:ascii="Consolas" w:hAnsi="Consolas"/>
          <w:sz w:val="20"/>
          <w:szCs w:val="20"/>
          <w:lang w:val="en-US"/>
        </w:rPr>
        <w:t>h = 50</w:t>
      </w:r>
    </w:p>
    <w:p w14:paraId="344ADB1D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</w:p>
    <w:p w14:paraId="36C4C45F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7970BB">
        <w:rPr>
          <w:rFonts w:ascii="Consolas" w:hAnsi="Consolas"/>
          <w:sz w:val="20"/>
          <w:szCs w:val="20"/>
          <w:lang w:val="en-US"/>
        </w:rPr>
        <w:t>t_points, dens_points, nn = calc_rho_in_t_</w:t>
      </w:r>
      <w:proofErr w:type="gramStart"/>
      <w:r w:rsidRPr="007970BB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7970BB">
        <w:rPr>
          <w:rFonts w:ascii="Consolas" w:hAnsi="Consolas"/>
          <w:sz w:val="20"/>
          <w:szCs w:val="20"/>
          <w:lang w:val="en-US"/>
        </w:rPr>
        <w:t>methane_mm, press, t_range, h)</w:t>
      </w:r>
    </w:p>
    <w:p w14:paraId="35AE4C60" w14:textId="77777777" w:rsidR="007970BB" w:rsidRP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7970BB">
        <w:rPr>
          <w:rFonts w:ascii="Consolas" w:hAnsi="Consolas"/>
          <w:sz w:val="20"/>
          <w:szCs w:val="20"/>
          <w:lang w:val="en-US"/>
        </w:rPr>
        <w:t>for i in range(len(t_points)):</w:t>
      </w:r>
    </w:p>
    <w:p w14:paraId="505C45C8" w14:textId="7AB4CCDF" w:rsidR="007970BB" w:rsidRDefault="007970BB" w:rsidP="007970BB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7970B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7970B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7970BB">
        <w:rPr>
          <w:rFonts w:ascii="Consolas" w:hAnsi="Consolas"/>
          <w:sz w:val="20"/>
          <w:szCs w:val="20"/>
          <w:lang w:val="en-US"/>
        </w:rPr>
        <w:t>f'T = {t_points[i]:.1f} K\tПлотность = {dens_points[i]:.3f} кг/м3')</w:t>
      </w:r>
    </w:p>
    <w:p w14:paraId="3DE29436" w14:textId="77777777" w:rsidR="007970BB" w:rsidRDefault="007970BB">
      <w:pPr>
        <w:rPr>
          <w:b/>
          <w:bCs w:val="0"/>
        </w:rPr>
      </w:pPr>
      <w:r>
        <w:rPr>
          <w:b/>
          <w:bCs w:val="0"/>
        </w:rPr>
        <w:br w:type="page"/>
      </w:r>
    </w:p>
    <w:p w14:paraId="65E574D5" w14:textId="05197D24" w:rsidR="007970BB" w:rsidRDefault="007970BB" w:rsidP="007970BB">
      <w:pPr>
        <w:spacing w:before="240"/>
      </w:pPr>
      <w:r>
        <w:rPr>
          <w:b/>
          <w:bCs w:val="0"/>
        </w:rPr>
        <w:lastRenderedPageBreak/>
        <w:t>Ответ:</w:t>
      </w:r>
    </w:p>
    <w:p w14:paraId="75805329" w14:textId="77777777" w:rsidR="007970BB" w:rsidRDefault="007970BB" w:rsidP="007970BB">
      <w:pPr>
        <w:tabs>
          <w:tab w:val="left" w:pos="2977"/>
        </w:tabs>
      </w:pPr>
      <w:r>
        <w:t>T = 200.0 K</w:t>
      </w:r>
      <w:r>
        <w:tab/>
        <w:t>Плотность = 1.926 кг/м</w:t>
      </w:r>
      <w:r w:rsidRPr="007970BB">
        <w:rPr>
          <w:vertAlign w:val="superscript"/>
        </w:rPr>
        <w:t>3</w:t>
      </w:r>
    </w:p>
    <w:p w14:paraId="57033C49" w14:textId="77777777" w:rsidR="007970BB" w:rsidRDefault="007970BB" w:rsidP="007970BB">
      <w:pPr>
        <w:tabs>
          <w:tab w:val="left" w:pos="2977"/>
        </w:tabs>
      </w:pPr>
      <w:r>
        <w:t>T = 250.0 K</w:t>
      </w:r>
      <w:r>
        <w:tab/>
        <w:t>Плотность = 1.540 кг/м</w:t>
      </w:r>
      <w:r w:rsidRPr="007970BB">
        <w:rPr>
          <w:vertAlign w:val="superscript"/>
        </w:rPr>
        <w:t>3</w:t>
      </w:r>
    </w:p>
    <w:p w14:paraId="322CA80B" w14:textId="77777777" w:rsidR="007970BB" w:rsidRDefault="007970BB" w:rsidP="007970BB">
      <w:pPr>
        <w:tabs>
          <w:tab w:val="left" w:pos="2977"/>
        </w:tabs>
      </w:pPr>
      <w:r>
        <w:t>T = 300.0 K</w:t>
      </w:r>
      <w:r>
        <w:tab/>
        <w:t>Плотность = 1.284 кг/м</w:t>
      </w:r>
      <w:r w:rsidRPr="007970BB">
        <w:rPr>
          <w:vertAlign w:val="superscript"/>
        </w:rPr>
        <w:t>3</w:t>
      </w:r>
    </w:p>
    <w:p w14:paraId="76377A92" w14:textId="77777777" w:rsidR="007970BB" w:rsidRDefault="007970BB" w:rsidP="007970BB">
      <w:pPr>
        <w:tabs>
          <w:tab w:val="left" w:pos="2977"/>
        </w:tabs>
      </w:pPr>
      <w:r>
        <w:t>T = 350.0 K</w:t>
      </w:r>
      <w:r>
        <w:tab/>
        <w:t>Плотность = 1.100 кг/м</w:t>
      </w:r>
      <w:r w:rsidRPr="007970BB">
        <w:rPr>
          <w:vertAlign w:val="superscript"/>
        </w:rPr>
        <w:t>3</w:t>
      </w:r>
    </w:p>
    <w:p w14:paraId="4966254E" w14:textId="77777777" w:rsidR="007970BB" w:rsidRDefault="007970BB" w:rsidP="007970BB">
      <w:pPr>
        <w:tabs>
          <w:tab w:val="left" w:pos="2977"/>
        </w:tabs>
      </w:pPr>
      <w:r>
        <w:t>T = 400.0 K</w:t>
      </w:r>
      <w:r>
        <w:tab/>
        <w:t>Плотность = 0.963 кг/м</w:t>
      </w:r>
      <w:r w:rsidRPr="007970BB">
        <w:rPr>
          <w:vertAlign w:val="superscript"/>
        </w:rPr>
        <w:t>3</w:t>
      </w:r>
    </w:p>
    <w:p w14:paraId="6EB1FB53" w14:textId="77777777" w:rsidR="007970BB" w:rsidRDefault="007970BB" w:rsidP="007970BB">
      <w:pPr>
        <w:tabs>
          <w:tab w:val="left" w:pos="2977"/>
        </w:tabs>
      </w:pPr>
      <w:r>
        <w:t>T = 450.0 K</w:t>
      </w:r>
      <w:r>
        <w:tab/>
        <w:t>Плотность = 0.856 кг/м</w:t>
      </w:r>
      <w:r w:rsidRPr="007970BB">
        <w:rPr>
          <w:vertAlign w:val="superscript"/>
        </w:rPr>
        <w:t>3</w:t>
      </w:r>
    </w:p>
    <w:p w14:paraId="57C11A24" w14:textId="3D037EC3" w:rsidR="007970BB" w:rsidRDefault="007970BB" w:rsidP="007970BB">
      <w:pPr>
        <w:tabs>
          <w:tab w:val="left" w:pos="2977"/>
        </w:tabs>
        <w:rPr>
          <w:vertAlign w:val="superscript"/>
        </w:rPr>
      </w:pPr>
      <w:r>
        <w:t>T = 500.0 K</w:t>
      </w:r>
      <w:r>
        <w:tab/>
        <w:t>Плотность = 0.770 кг/м</w:t>
      </w:r>
      <w:r w:rsidRPr="007970BB">
        <w:rPr>
          <w:vertAlign w:val="superscript"/>
        </w:rPr>
        <w:t>3</w:t>
      </w:r>
    </w:p>
    <w:p w14:paraId="28CB85FA" w14:textId="46C48027" w:rsidR="00BF1191" w:rsidRDefault="00BF1191" w:rsidP="00BF1191">
      <w:pPr>
        <w:pStyle w:val="10"/>
        <w:numPr>
          <w:ilvl w:val="0"/>
          <w:numId w:val="0"/>
        </w:numPr>
        <w:spacing w:before="240"/>
      </w:pPr>
      <w:r>
        <w:t>Задание 4</w:t>
      </w:r>
    </w:p>
    <w:p w14:paraId="5C708CDA" w14:textId="3AB1EDAA" w:rsidR="00BF1191" w:rsidRDefault="00BF1191" w:rsidP="00BF1191">
      <w:pPr>
        <w:spacing w:before="240"/>
      </w:pPr>
      <w:r w:rsidRPr="00BF1191">
        <w:rPr>
          <w:b/>
          <w:bCs w:val="0"/>
        </w:rPr>
        <w:t>Коэффициент сжимаемости</w:t>
      </w:r>
      <w:r w:rsidRPr="00BF1191">
        <w:t xml:space="preserve"> учитывает отклонение реального газа от уравнения состояния идеального газа.</w:t>
      </w:r>
      <w:r w:rsidR="00A6436F">
        <w:t xml:space="preserve"> </w:t>
      </w:r>
      <w:r w:rsidRPr="00BF1191">
        <w:t>При точных расчетах коэффициент сжимаемости определяют по формуле:</w:t>
      </w:r>
    </w:p>
    <w:p w14:paraId="1CA62501" w14:textId="6E560C09" w:rsidR="00BF1191" w:rsidRPr="00BF1191" w:rsidRDefault="00BF1191" w:rsidP="00BF1191">
      <w:pPr>
        <w:spacing w:before="24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z=1+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0.144+0.073·ω-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0.33-0.46·ω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0.138+0.5·ω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0.012+0.097·ω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0.0073·ω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8</m:t>
                      </m:r>
                    </m:sup>
                  </m:sSubSup>
                </m:den>
              </m:f>
            </m:e>
          </m:d>
        </m:oMath>
      </m:oMathPara>
    </w:p>
    <w:p w14:paraId="66626DF4" w14:textId="3FAB1966" w:rsidR="00BF1191" w:rsidRDefault="00BF1191" w:rsidP="00BF1191">
      <w:pPr>
        <w:tabs>
          <w:tab w:val="left" w:pos="1701"/>
        </w:tabs>
        <w:spacing w:before="240"/>
        <w:rPr>
          <w:lang w:val="en-US"/>
        </w:rPr>
      </w:pPr>
      <w:r>
        <w:t>где</w:t>
      </w:r>
      <w:r>
        <w:tab/>
      </w:r>
      <m:oMath>
        <m:r>
          <w:rPr>
            <w:rFonts w:ascii="Cambria Math" w:hAnsi="Cambria Math"/>
          </w:rPr>
          <m:t>ω</m:t>
        </m:r>
      </m:oMath>
      <w:r>
        <w:rPr>
          <w:lang w:val="en-US"/>
        </w:rPr>
        <w:t> – </w:t>
      </w:r>
      <w:r w:rsidRPr="00BF1191">
        <w:rPr>
          <w:lang w:val="en-US"/>
        </w:rPr>
        <w:t>ацентрический фактор, вычисляемый по уравнению:</w:t>
      </w:r>
    </w:p>
    <w:p w14:paraId="16AC8476" w14:textId="53B24485" w:rsidR="00BF1191" w:rsidRPr="00BF1191" w:rsidRDefault="00BF1191" w:rsidP="00BF1191">
      <w:pPr>
        <w:tabs>
          <w:tab w:val="left" w:pos="1701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0EB74A0F" w14:textId="28D4392B" w:rsidR="00BF1191" w:rsidRDefault="00BF1191" w:rsidP="00BF1191">
      <w:pPr>
        <w:tabs>
          <w:tab w:val="left" w:pos="1701"/>
        </w:tabs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lang w:val="en-US"/>
        </w:rPr>
        <w:t> – </w:t>
      </w:r>
      <w:r w:rsidR="00F20439">
        <w:t xml:space="preserve">приведення температура: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03005C28" w14:textId="15B0F2A2" w:rsidR="00F20439" w:rsidRDefault="00F20439" w:rsidP="00BF1191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lang w:val="en-US"/>
        </w:rPr>
        <w:t> – </w:t>
      </w:r>
      <w:r>
        <w:t>приведенное давление;</w:t>
      </w:r>
    </w:p>
    <w:p w14:paraId="2F33458F" w14:textId="7A4D4B13" w:rsidR="00F20439" w:rsidRDefault="00F20439" w:rsidP="00BF1191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=272.65</m:t>
        </m:r>
      </m:oMath>
      <w:r>
        <w:rPr>
          <w:lang w:val="en-US"/>
        </w:rPr>
        <w:t> – </w:t>
      </w:r>
      <w:r>
        <w:t>температура кипения, [К];</w:t>
      </w:r>
    </w:p>
    <w:p w14:paraId="511D6B52" w14:textId="1E41D995" w:rsidR="00F20439" w:rsidRDefault="00F20439" w:rsidP="00BF1191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=425.15</m:t>
        </m:r>
      </m:oMath>
      <w:r w:rsidR="002B22C9">
        <w:t>, [К].</w:t>
      </w:r>
    </w:p>
    <w:p w14:paraId="71B8A1FE" w14:textId="6A3FB9AD" w:rsidR="002B22C9" w:rsidRDefault="002B22C9" w:rsidP="002B22C9">
      <w:pPr>
        <w:tabs>
          <w:tab w:val="left" w:pos="1701"/>
        </w:tabs>
      </w:pPr>
      <w:r>
        <w:t xml:space="preserve">Необходимо реализовать функции для рассчета фактора сжимаемости </w:t>
      </w:r>
      <w:r>
        <w:rPr>
          <w:rFonts w:ascii="Cambria Math" w:hAnsi="Cambria Math" w:cs="Cambria Math"/>
        </w:rPr>
        <w:t xml:space="preserve">𝑧 при </w:t>
      </w:r>
      <w:r>
        <w:rPr>
          <w:rFonts w:ascii="Cambria Math" w:hAnsi="Cambria Math" w:cs="Cambria Math"/>
          <w:i/>
          <w:iCs/>
          <w:lang w:val="en-US"/>
        </w:rPr>
        <w:t>T </w:t>
      </w:r>
      <w:r>
        <w:rPr>
          <w:rFonts w:hint="eastAsia"/>
        </w:rPr>
        <w:t>∈</w:t>
      </w:r>
      <w:r>
        <w:rPr>
          <w:rFonts w:hint="eastAsia"/>
        </w:rPr>
        <w:t> </w:t>
      </w:r>
      <w:r>
        <w:rPr>
          <w:lang w:val="en-US"/>
        </w:rPr>
        <w:t xml:space="preserve">[200; 400] </w:t>
      </w:r>
      <w:r>
        <w:t xml:space="preserve">с шагом </w:t>
      </w:r>
      <w:r>
        <w:rPr>
          <w:i/>
          <w:iCs/>
          <w:lang w:val="en-US"/>
        </w:rPr>
        <w:t>h</w:t>
      </w:r>
      <w:r>
        <w:rPr>
          <w:lang w:val="en-US"/>
        </w:rPr>
        <w:t> = 25 [K]</w:t>
      </w:r>
      <w:r>
        <w:t>.</w:t>
      </w:r>
    </w:p>
    <w:p w14:paraId="29C320C7" w14:textId="77777777" w:rsidR="002B22C9" w:rsidRDefault="002B22C9">
      <w:r>
        <w:br w:type="page"/>
      </w:r>
    </w:p>
    <w:p w14:paraId="7FE11A47" w14:textId="0C7A3D3F" w:rsidR="002B22C9" w:rsidRDefault="002B22C9" w:rsidP="002B22C9">
      <w:pPr>
        <w:pStyle w:val="10"/>
        <w:numPr>
          <w:ilvl w:val="0"/>
          <w:numId w:val="0"/>
        </w:numPr>
        <w:spacing w:before="240"/>
      </w:pPr>
      <w:r>
        <w:lastRenderedPageBreak/>
        <w:t>Решение 4</w:t>
      </w:r>
    </w:p>
    <w:p w14:paraId="79BA02A9" w14:textId="77777777" w:rsidR="002B22C9" w:rsidRPr="00C06F16" w:rsidRDefault="002B22C9" w:rsidP="002B22C9">
      <w:pPr>
        <w:spacing w:before="240"/>
        <w:rPr>
          <w:b/>
          <w:bCs w:val="0"/>
        </w:rPr>
      </w:pPr>
      <w:r w:rsidRPr="00C06F16">
        <w:rPr>
          <w:b/>
          <w:bCs w:val="0"/>
        </w:rPr>
        <w:t>Програмная реализация:</w:t>
      </w:r>
    </w:p>
    <w:p w14:paraId="2CB00885" w14:textId="2195993F" w:rsidR="002B22C9" w:rsidRPr="00A7267A" w:rsidRDefault="00A7267A" w:rsidP="002B22C9">
      <w:pPr>
        <w:pBdr>
          <w:bottom w:val="single" w:sz="12" w:space="1" w:color="auto"/>
        </w:pBd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>from math import *</w:t>
      </w:r>
    </w:p>
    <w:p w14:paraId="634A4EA3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>def calc_</w:t>
      </w:r>
      <w:proofErr w:type="gramStart"/>
      <w:r w:rsidRPr="00A7267A">
        <w:rPr>
          <w:rFonts w:ascii="Consolas" w:hAnsi="Consolas"/>
          <w:sz w:val="20"/>
          <w:szCs w:val="20"/>
        </w:rPr>
        <w:t>z(</w:t>
      </w:r>
      <w:proofErr w:type="gramEnd"/>
    </w:p>
    <w:p w14:paraId="34B7BE66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t_range: list[float],</w:t>
      </w:r>
    </w:p>
    <w:p w14:paraId="08101A36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t_step: float</w:t>
      </w:r>
    </w:p>
    <w:p w14:paraId="6CCA4435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>) -&gt; float:</w:t>
      </w:r>
    </w:p>
    <w:p w14:paraId="26A7A71B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</w:t>
      </w:r>
    </w:p>
    <w:p w14:paraId="08C28869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pr = 0.2634</w:t>
      </w:r>
    </w:p>
    <w:p w14:paraId="29F7D034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tb = 272.65</w:t>
      </w:r>
    </w:p>
    <w:p w14:paraId="22FB2D3D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tc = 425.15</w:t>
      </w:r>
    </w:p>
    <w:p w14:paraId="1903488A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</w:t>
      </w:r>
    </w:p>
    <w:p w14:paraId="2E02A5A2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t_calc_range = []</w:t>
      </w:r>
    </w:p>
    <w:p w14:paraId="369906FA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z_list = []</w:t>
      </w:r>
    </w:p>
    <w:p w14:paraId="27AD7778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44CCF77B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t_calc_</w:t>
      </w:r>
      <w:proofErr w:type="gramStart"/>
      <w:r w:rsidRPr="00A7267A">
        <w:rPr>
          <w:rFonts w:ascii="Consolas" w:hAnsi="Consolas"/>
          <w:sz w:val="20"/>
          <w:szCs w:val="20"/>
        </w:rPr>
        <w:t>range.append</w:t>
      </w:r>
      <w:proofErr w:type="gramEnd"/>
      <w:r w:rsidRPr="00A7267A">
        <w:rPr>
          <w:rFonts w:ascii="Consolas" w:hAnsi="Consolas"/>
          <w:sz w:val="20"/>
          <w:szCs w:val="20"/>
        </w:rPr>
        <w:t>(t_range[0])</w:t>
      </w:r>
    </w:p>
    <w:p w14:paraId="063F0F11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number_intervals = int((t_</w:t>
      </w:r>
      <w:proofErr w:type="gramStart"/>
      <w:r w:rsidRPr="00A7267A">
        <w:rPr>
          <w:rFonts w:ascii="Consolas" w:hAnsi="Consolas"/>
          <w:sz w:val="20"/>
          <w:szCs w:val="20"/>
        </w:rPr>
        <w:t>range[</w:t>
      </w:r>
      <w:proofErr w:type="gramEnd"/>
      <w:r w:rsidRPr="00A7267A">
        <w:rPr>
          <w:rFonts w:ascii="Consolas" w:hAnsi="Consolas"/>
          <w:sz w:val="20"/>
          <w:szCs w:val="20"/>
        </w:rPr>
        <w:t>1] - t_range[0]) / t_step)</w:t>
      </w:r>
    </w:p>
    <w:p w14:paraId="3C31A970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for i in range(number_intervals):</w:t>
      </w:r>
    </w:p>
    <w:p w14:paraId="583DF23F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    t_calc_</w:t>
      </w:r>
      <w:proofErr w:type="gramStart"/>
      <w:r w:rsidRPr="00A7267A">
        <w:rPr>
          <w:rFonts w:ascii="Consolas" w:hAnsi="Consolas"/>
          <w:sz w:val="20"/>
          <w:szCs w:val="20"/>
        </w:rPr>
        <w:t>range.append</w:t>
      </w:r>
      <w:proofErr w:type="gramEnd"/>
      <w:r w:rsidRPr="00A7267A">
        <w:rPr>
          <w:rFonts w:ascii="Consolas" w:hAnsi="Consolas"/>
          <w:sz w:val="20"/>
          <w:szCs w:val="20"/>
        </w:rPr>
        <w:t>(t_step + t_calc_range[-1])</w:t>
      </w:r>
    </w:p>
    <w:p w14:paraId="5B833C71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if t_calc_</w:t>
      </w:r>
      <w:proofErr w:type="gramStart"/>
      <w:r w:rsidRPr="00A7267A">
        <w:rPr>
          <w:rFonts w:ascii="Consolas" w:hAnsi="Consolas"/>
          <w:sz w:val="20"/>
          <w:szCs w:val="20"/>
        </w:rPr>
        <w:t>range[</w:t>
      </w:r>
      <w:proofErr w:type="gramEnd"/>
      <w:r w:rsidRPr="00A7267A">
        <w:rPr>
          <w:rFonts w:ascii="Consolas" w:hAnsi="Consolas"/>
          <w:sz w:val="20"/>
          <w:szCs w:val="20"/>
        </w:rPr>
        <w:t>-1] &lt; t_range[1]:</w:t>
      </w:r>
    </w:p>
    <w:p w14:paraId="54B2A7EC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    t_calc_</w:t>
      </w:r>
      <w:proofErr w:type="gramStart"/>
      <w:r w:rsidRPr="00A7267A">
        <w:rPr>
          <w:rFonts w:ascii="Consolas" w:hAnsi="Consolas"/>
          <w:sz w:val="20"/>
          <w:szCs w:val="20"/>
        </w:rPr>
        <w:t>range.append</w:t>
      </w:r>
      <w:proofErr w:type="gramEnd"/>
      <w:r w:rsidRPr="00A7267A">
        <w:rPr>
          <w:rFonts w:ascii="Consolas" w:hAnsi="Consolas"/>
          <w:sz w:val="20"/>
          <w:szCs w:val="20"/>
        </w:rPr>
        <w:t>(t_range[1])</w:t>
      </w:r>
    </w:p>
    <w:p w14:paraId="64E0DFA6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</w:t>
      </w:r>
    </w:p>
    <w:p w14:paraId="21F0D81F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for t in t_calc_range:</w:t>
      </w:r>
    </w:p>
    <w:p w14:paraId="2F9FD78F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    tr = t / tc</w:t>
      </w:r>
    </w:p>
    <w:p w14:paraId="221D4891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    w = 3 / 7 * (log10(pr) - 5) / (t / tr / tb - 1) - 1</w:t>
      </w:r>
    </w:p>
    <w:p w14:paraId="58759E51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    z = 1 + pr / tr * (0.144 + 0.073 * w - (0.33 - 0.46 * w) / tr - (0.138 + 0.5 * w) / tr**2 -</w:t>
      </w:r>
    </w:p>
    <w:p w14:paraId="334779BF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                      (0.012 + 0.097 * w) / tr**3 - 0.0073 * w / tr**8)</w:t>
      </w:r>
    </w:p>
    <w:p w14:paraId="58165293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    z_</w:t>
      </w:r>
      <w:proofErr w:type="gramStart"/>
      <w:r w:rsidRPr="00A7267A">
        <w:rPr>
          <w:rFonts w:ascii="Consolas" w:hAnsi="Consolas"/>
          <w:sz w:val="20"/>
          <w:szCs w:val="20"/>
        </w:rPr>
        <w:t>list.append</w:t>
      </w:r>
      <w:proofErr w:type="gramEnd"/>
      <w:r w:rsidRPr="00A7267A">
        <w:rPr>
          <w:rFonts w:ascii="Consolas" w:hAnsi="Consolas"/>
          <w:sz w:val="20"/>
          <w:szCs w:val="20"/>
        </w:rPr>
        <w:t>(z)</w:t>
      </w:r>
    </w:p>
    <w:p w14:paraId="6B6AC876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</w:t>
      </w:r>
    </w:p>
    <w:p w14:paraId="12682CF8" w14:textId="7A9948C1" w:rsidR="00A7267A" w:rsidRPr="00A7267A" w:rsidRDefault="00A7267A" w:rsidP="00A7267A">
      <w:pPr>
        <w:pBdr>
          <w:bottom w:val="single" w:sz="12" w:space="1" w:color="auto"/>
        </w:pBd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return t_calc_range, z_list</w:t>
      </w:r>
    </w:p>
    <w:p w14:paraId="5616051F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>t_range = [200, 400]</w:t>
      </w:r>
    </w:p>
    <w:p w14:paraId="25CF6190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>h = 25</w:t>
      </w:r>
    </w:p>
    <w:p w14:paraId="1FDE88FD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>t_points, z_points= calc_</w:t>
      </w:r>
      <w:proofErr w:type="gramStart"/>
      <w:r w:rsidRPr="00A7267A">
        <w:rPr>
          <w:rFonts w:ascii="Consolas" w:hAnsi="Consolas"/>
          <w:sz w:val="20"/>
          <w:szCs w:val="20"/>
        </w:rPr>
        <w:t>z(</w:t>
      </w:r>
      <w:proofErr w:type="gramEnd"/>
      <w:r w:rsidRPr="00A7267A">
        <w:rPr>
          <w:rFonts w:ascii="Consolas" w:hAnsi="Consolas"/>
          <w:sz w:val="20"/>
          <w:szCs w:val="20"/>
        </w:rPr>
        <w:t>t_range, h)</w:t>
      </w:r>
    </w:p>
    <w:p w14:paraId="373A03D0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</w:p>
    <w:p w14:paraId="47B11B5A" w14:textId="77777777" w:rsidR="00A7267A" w:rsidRP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>for i in range(len(t_points)):</w:t>
      </w:r>
    </w:p>
    <w:p w14:paraId="6D1729F0" w14:textId="70732EE6" w:rsidR="00A7267A" w:rsidRDefault="00A7267A" w:rsidP="00A7267A">
      <w:pPr>
        <w:tabs>
          <w:tab w:val="left" w:pos="1701"/>
        </w:tabs>
        <w:rPr>
          <w:rFonts w:ascii="Consolas" w:hAnsi="Consolas"/>
          <w:sz w:val="20"/>
          <w:szCs w:val="20"/>
        </w:rPr>
      </w:pPr>
      <w:r w:rsidRPr="00A7267A">
        <w:rPr>
          <w:rFonts w:ascii="Consolas" w:hAnsi="Consolas"/>
          <w:sz w:val="20"/>
          <w:szCs w:val="20"/>
        </w:rPr>
        <w:t xml:space="preserve">    </w:t>
      </w:r>
      <w:proofErr w:type="gramStart"/>
      <w:r w:rsidRPr="00A7267A">
        <w:rPr>
          <w:rFonts w:ascii="Consolas" w:hAnsi="Consolas"/>
          <w:sz w:val="20"/>
          <w:szCs w:val="20"/>
        </w:rPr>
        <w:t>print(</w:t>
      </w:r>
      <w:proofErr w:type="gramEnd"/>
      <w:r w:rsidRPr="00A7267A">
        <w:rPr>
          <w:rFonts w:ascii="Consolas" w:hAnsi="Consolas"/>
          <w:sz w:val="20"/>
          <w:szCs w:val="20"/>
        </w:rPr>
        <w:t>f'T = {t_points[i]:.2f} K\tz = {z_points[i]:.3f}')</w:t>
      </w:r>
    </w:p>
    <w:p w14:paraId="298BDEDA" w14:textId="1F691C03" w:rsidR="00A7267A" w:rsidRDefault="00A7267A">
      <w:pPr>
        <w:rPr>
          <w:b/>
          <w:bCs w:val="0"/>
        </w:rPr>
      </w:pPr>
      <w:r>
        <w:rPr>
          <w:b/>
          <w:bCs w:val="0"/>
        </w:rPr>
        <w:br w:type="page"/>
      </w:r>
    </w:p>
    <w:p w14:paraId="1E6461B4" w14:textId="70A9E1C1" w:rsidR="00A7267A" w:rsidRDefault="00A7267A" w:rsidP="00A7267A">
      <w:pPr>
        <w:spacing w:before="240"/>
        <w:rPr>
          <w:b/>
          <w:bCs w:val="0"/>
        </w:rPr>
      </w:pPr>
      <w:r>
        <w:rPr>
          <w:b/>
          <w:bCs w:val="0"/>
        </w:rPr>
        <w:lastRenderedPageBreak/>
        <w:t>Ответ:</w:t>
      </w:r>
    </w:p>
    <w:p w14:paraId="32AD97E4" w14:textId="77777777" w:rsidR="00A7267A" w:rsidRDefault="00A7267A" w:rsidP="00A7267A">
      <w:pPr>
        <w:tabs>
          <w:tab w:val="left" w:pos="2977"/>
        </w:tabs>
      </w:pPr>
      <w:r>
        <w:t>T = 200.00 K</w:t>
      </w:r>
      <w:r>
        <w:tab/>
        <w:t>z = 15.586</w:t>
      </w:r>
    </w:p>
    <w:p w14:paraId="48A8D327" w14:textId="77777777" w:rsidR="00A7267A" w:rsidRDefault="00A7267A" w:rsidP="00A7267A">
      <w:pPr>
        <w:tabs>
          <w:tab w:val="left" w:pos="2977"/>
        </w:tabs>
      </w:pPr>
      <w:r>
        <w:t>T = 225.00 K</w:t>
      </w:r>
      <w:r>
        <w:tab/>
        <w:t>z = 7.522</w:t>
      </w:r>
    </w:p>
    <w:p w14:paraId="0FB96A65" w14:textId="77777777" w:rsidR="00A7267A" w:rsidRDefault="00A7267A" w:rsidP="00A7267A">
      <w:pPr>
        <w:tabs>
          <w:tab w:val="left" w:pos="2977"/>
        </w:tabs>
      </w:pPr>
      <w:r>
        <w:t>T = 250.00 K</w:t>
      </w:r>
      <w:r>
        <w:tab/>
        <w:t>z = 4.338</w:t>
      </w:r>
    </w:p>
    <w:p w14:paraId="57335565" w14:textId="77777777" w:rsidR="00A7267A" w:rsidRDefault="00A7267A" w:rsidP="00A7267A">
      <w:pPr>
        <w:tabs>
          <w:tab w:val="left" w:pos="2977"/>
        </w:tabs>
      </w:pPr>
      <w:r>
        <w:t>T = 275.00 K</w:t>
      </w:r>
      <w:r>
        <w:tab/>
        <w:t>z = 2.863</w:t>
      </w:r>
    </w:p>
    <w:p w14:paraId="675FE013" w14:textId="77777777" w:rsidR="00A7267A" w:rsidRDefault="00A7267A" w:rsidP="00A7267A">
      <w:pPr>
        <w:tabs>
          <w:tab w:val="left" w:pos="2977"/>
        </w:tabs>
      </w:pPr>
      <w:r>
        <w:t>T = 300.00 K</w:t>
      </w:r>
      <w:r>
        <w:tab/>
        <w:t>z = 2.090</w:t>
      </w:r>
    </w:p>
    <w:p w14:paraId="642437AE" w14:textId="77777777" w:rsidR="00A7267A" w:rsidRDefault="00A7267A" w:rsidP="00A7267A">
      <w:pPr>
        <w:tabs>
          <w:tab w:val="left" w:pos="2977"/>
        </w:tabs>
      </w:pPr>
      <w:r>
        <w:t>T = 325.00 K</w:t>
      </w:r>
      <w:r>
        <w:tab/>
        <w:t>z = 1.647</w:t>
      </w:r>
    </w:p>
    <w:p w14:paraId="5C78F4F0" w14:textId="77777777" w:rsidR="00A7267A" w:rsidRDefault="00A7267A" w:rsidP="00A7267A">
      <w:pPr>
        <w:tabs>
          <w:tab w:val="left" w:pos="2977"/>
        </w:tabs>
      </w:pPr>
      <w:r>
        <w:t>T = 350.00 K</w:t>
      </w:r>
      <w:r>
        <w:tab/>
        <w:t>z = 1.377</w:t>
      </w:r>
    </w:p>
    <w:p w14:paraId="27597627" w14:textId="77777777" w:rsidR="00A7267A" w:rsidRDefault="00A7267A" w:rsidP="00A7267A">
      <w:pPr>
        <w:tabs>
          <w:tab w:val="left" w:pos="2977"/>
        </w:tabs>
      </w:pPr>
      <w:r>
        <w:t>T = 375.00 K</w:t>
      </w:r>
      <w:r>
        <w:tab/>
        <w:t>z = 1.203</w:t>
      </w:r>
    </w:p>
    <w:p w14:paraId="709868A8" w14:textId="2E167D47" w:rsidR="00A7267A" w:rsidRDefault="00A7267A" w:rsidP="00A7267A">
      <w:pPr>
        <w:tabs>
          <w:tab w:val="left" w:pos="2977"/>
        </w:tabs>
      </w:pPr>
      <w:r>
        <w:t>T = 400.00 K</w:t>
      </w:r>
      <w:r>
        <w:tab/>
        <w:t>z = 1.088</w:t>
      </w:r>
    </w:p>
    <w:p w14:paraId="5AF5A165" w14:textId="798CEE31" w:rsidR="00761420" w:rsidRPr="00761420" w:rsidRDefault="00761420" w:rsidP="00761420">
      <w:pPr>
        <w:tabs>
          <w:tab w:val="left" w:pos="2977"/>
        </w:tabs>
        <w:spacing w:before="240"/>
        <w:rPr>
          <w:b/>
          <w:bCs w:val="0"/>
        </w:rPr>
      </w:pPr>
      <w:r w:rsidRPr="00761420">
        <w:rPr>
          <w:b/>
          <w:bCs w:val="0"/>
        </w:rPr>
        <w:t>Проверка:</w:t>
      </w:r>
    </w:p>
    <w:p w14:paraId="00ABCC36" w14:textId="19C7DFD6" w:rsidR="00761420" w:rsidRDefault="00761420" w:rsidP="00761420">
      <w:pPr>
        <w:ind w:firstLine="0"/>
        <w:jc w:val="center"/>
      </w:pPr>
      <w:r w:rsidRPr="00761420">
        <w:drawing>
          <wp:inline distT="0" distB="0" distL="0" distR="0" wp14:anchorId="23E2CE97" wp14:editId="6A1ED363">
            <wp:extent cx="5410200" cy="2784249"/>
            <wp:effectExtent l="0" t="0" r="0" b="0"/>
            <wp:docPr id="144924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47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731" cy="27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3E9" w14:textId="4E32747D" w:rsidR="006828D8" w:rsidRDefault="006828D8" w:rsidP="006828D8">
      <w:pPr>
        <w:pStyle w:val="10"/>
        <w:numPr>
          <w:ilvl w:val="0"/>
          <w:numId w:val="0"/>
        </w:numPr>
        <w:spacing w:before="240"/>
      </w:pPr>
      <w:r>
        <w:t>Задание 5</w:t>
      </w:r>
    </w:p>
    <w:p w14:paraId="4589913B" w14:textId="2416706A" w:rsidR="006828D8" w:rsidRDefault="006828D8" w:rsidP="006828D8">
      <w:pPr>
        <w:spacing w:before="240"/>
      </w:pPr>
      <w:r w:rsidRPr="006828D8">
        <w:t>Реализуйте функцию, возвращающую словарь, в котором ключами будут имена</w:t>
      </w:r>
      <w:r>
        <w:t xml:space="preserve">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noBreakHyphen/>
        <w:t>C</w:t>
      </w:r>
      <w:r>
        <w:rPr>
          <w:i/>
          <w:iCs/>
          <w:vertAlign w:val="subscript"/>
          <w:lang w:val="en-US"/>
        </w:rPr>
        <w:t>5</w:t>
      </w:r>
      <w:r>
        <w:t xml:space="preserve">, а </w:t>
      </w:r>
      <w:r w:rsidRPr="006828D8">
        <w:t>значениями другой словарь, содержащий молекулярную массу, темперутару и плотность соответствующих алканов. Общая формула для алканов</w:t>
      </w:r>
      <w:r>
        <w:t xml:space="preserve">: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n</w:t>
      </w:r>
      <w:r>
        <w:rPr>
          <w:i/>
          <w:iCs/>
          <w:lang w:val="en-US"/>
        </w:rPr>
        <w:t>H</w:t>
      </w:r>
      <w:r>
        <w:rPr>
          <w:i/>
          <w:iCs/>
          <w:vertAlign w:val="subscript"/>
          <w:lang w:val="en-US"/>
        </w:rPr>
        <w:t>2n+2</w:t>
      </w:r>
      <w:r>
        <w:t>.</w:t>
      </w:r>
    </w:p>
    <w:p w14:paraId="2CAF7BCD" w14:textId="3A8789C0" w:rsidR="006828D8" w:rsidRDefault="006828D8" w:rsidP="006828D8">
      <w:pPr>
        <w:numPr>
          <w:ilvl w:val="0"/>
          <w:numId w:val="24"/>
        </w:numPr>
      </w:pPr>
      <w:r>
        <w:t>Температуру кипения можно определить по следующей формуле:</w:t>
      </w:r>
    </w:p>
    <w:p w14:paraId="61521333" w14:textId="12E6EBE4" w:rsidR="006828D8" w:rsidRPr="006828D8" w:rsidRDefault="00000000" w:rsidP="006828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=1090-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6.9955-0.11193·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14:paraId="0D0CEAAA" w14:textId="4C481903" w:rsidR="006828D8" w:rsidRDefault="006828D8" w:rsidP="006828D8">
      <w:pPr>
        <w:tabs>
          <w:tab w:val="left" w:pos="1701"/>
        </w:tabs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lang w:val="en-US"/>
        </w:rPr>
        <w:t> – </w:t>
      </w:r>
      <w:r>
        <w:t>число атом углерода в молекуле алкана.</w:t>
      </w:r>
    </w:p>
    <w:p w14:paraId="31D8D10B" w14:textId="6AA3F0A8" w:rsidR="006828D8" w:rsidRDefault="006828D8" w:rsidP="006828D8">
      <w:pPr>
        <w:numPr>
          <w:ilvl w:val="0"/>
          <w:numId w:val="24"/>
        </w:numPr>
        <w:tabs>
          <w:tab w:val="left" w:pos="1701"/>
        </w:tabs>
      </w:pPr>
      <w:r>
        <w:t>Формула для вычислени плотности:</w:t>
      </w:r>
    </w:p>
    <w:p w14:paraId="754D3B2E" w14:textId="572045B6" w:rsidR="006828D8" w:rsidRPr="006828D8" w:rsidRDefault="006828D8" w:rsidP="006828D8">
      <m:oMathPara>
        <m:oMath>
          <m:r>
            <w:rPr>
              <w:rFonts w:ascii="Cambria Math" w:hAnsi="Cambria Math"/>
            </w:rPr>
            <m:t>ρ=1.07-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3.56073-2.93886·M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0.1</m:t>
                      </m:r>
                    </m:sup>
                  </m:sSup>
                </m:e>
              </m:d>
            </m:e>
          </m:func>
        </m:oMath>
      </m:oMathPara>
    </w:p>
    <w:p w14:paraId="0BE6C9BD" w14:textId="4FC71CFD" w:rsidR="006828D8" w:rsidRDefault="006828D8" w:rsidP="006828D8">
      <w:pPr>
        <w:tabs>
          <w:tab w:val="left" w:pos="1701"/>
        </w:tabs>
      </w:pPr>
      <w:r>
        <w:t>где</w:t>
      </w:r>
      <w:r>
        <w:tab/>
      </w:r>
      <m:oMath>
        <m:r>
          <w:rPr>
            <w:rFonts w:ascii="Cambria Math" w:hAnsi="Cambria Math"/>
          </w:rPr>
          <m:t>MW</m:t>
        </m:r>
      </m:oMath>
      <w:r>
        <w:rPr>
          <w:lang w:val="en-US"/>
        </w:rPr>
        <w:t> – </w:t>
      </w:r>
      <w:r>
        <w:t>молекулярная масса алкана.</w:t>
      </w:r>
    </w:p>
    <w:p w14:paraId="1F3BD167" w14:textId="2490FB15" w:rsidR="00F60EB7" w:rsidRPr="00F60EB7" w:rsidRDefault="00F60EB7" w:rsidP="00F60EB7">
      <w:pPr>
        <w:pStyle w:val="10"/>
        <w:numPr>
          <w:ilvl w:val="0"/>
          <w:numId w:val="0"/>
        </w:numPr>
        <w:spacing w:before="240"/>
        <w:rPr>
          <w:lang w:val="en-US"/>
        </w:rPr>
      </w:pPr>
      <w:r>
        <w:t xml:space="preserve">Решение </w:t>
      </w:r>
      <w:r>
        <w:rPr>
          <w:lang w:val="en-US"/>
        </w:rPr>
        <w:t>5</w:t>
      </w:r>
    </w:p>
    <w:p w14:paraId="54DD1A4F" w14:textId="77777777" w:rsidR="00F60EB7" w:rsidRPr="00C06F16" w:rsidRDefault="00F60EB7" w:rsidP="00F60EB7">
      <w:pPr>
        <w:spacing w:before="240"/>
        <w:rPr>
          <w:b/>
          <w:bCs w:val="0"/>
        </w:rPr>
      </w:pPr>
      <w:r w:rsidRPr="00C06F16">
        <w:rPr>
          <w:b/>
          <w:bCs w:val="0"/>
        </w:rPr>
        <w:t>Програмная реализация:</w:t>
      </w:r>
    </w:p>
    <w:p w14:paraId="43BCDDF5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>def make_</w:t>
      </w:r>
      <w:proofErr w:type="gramStart"/>
      <w:r w:rsidRPr="00F60EB7">
        <w:rPr>
          <w:rFonts w:ascii="Consolas" w:hAnsi="Consolas"/>
          <w:sz w:val="20"/>
          <w:szCs w:val="20"/>
          <w:lang w:val="en-US"/>
        </w:rPr>
        <w:t>dict(</w:t>
      </w:r>
      <w:proofErr w:type="gramEnd"/>
    </w:p>
    <w:p w14:paraId="3F9BCAC8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names: list[str]</w:t>
      </w:r>
    </w:p>
    <w:p w14:paraId="56BF3F22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>) -&gt; dict[dict[list]]:</w:t>
      </w:r>
    </w:p>
    <w:p w14:paraId="01E5EB73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C86440F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c_atom_numbers = [int(</w:t>
      </w:r>
      <w:proofErr w:type="gramStart"/>
      <w:r w:rsidRPr="00F60EB7">
        <w:rPr>
          <w:rFonts w:ascii="Consolas" w:hAnsi="Consolas"/>
          <w:sz w:val="20"/>
          <w:szCs w:val="20"/>
          <w:lang w:val="en-US"/>
        </w:rPr>
        <w:t>name[</w:t>
      </w:r>
      <w:proofErr w:type="gramEnd"/>
      <w:r w:rsidRPr="00F60EB7">
        <w:rPr>
          <w:rFonts w:ascii="Consolas" w:hAnsi="Consolas"/>
          <w:sz w:val="20"/>
          <w:szCs w:val="20"/>
          <w:lang w:val="en-US"/>
        </w:rPr>
        <w:t>1:]) for name in names]</w:t>
      </w:r>
    </w:p>
    <w:p w14:paraId="75EDF6DF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mms = [c_atom_number * 14 + 2 for c_atom_number in c_atom_numbers]</w:t>
      </w:r>
    </w:p>
    <w:p w14:paraId="4524D0DB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boiling_temps = [1090 - </w:t>
      </w:r>
      <w:proofErr w:type="gramStart"/>
      <w:r w:rsidRPr="00F60EB7">
        <w:rPr>
          <w:rFonts w:ascii="Consolas" w:hAnsi="Consolas"/>
          <w:sz w:val="20"/>
          <w:szCs w:val="20"/>
          <w:lang w:val="en-US"/>
        </w:rPr>
        <w:t>exp(</w:t>
      </w:r>
      <w:proofErr w:type="gramEnd"/>
      <w:r w:rsidRPr="00F60EB7">
        <w:rPr>
          <w:rFonts w:ascii="Consolas" w:hAnsi="Consolas"/>
          <w:sz w:val="20"/>
          <w:szCs w:val="20"/>
          <w:lang w:val="en-US"/>
        </w:rPr>
        <w:t>6.9955 - 0.11193 * c_atom_number) for c_atom_number in c_atom_numbers]</w:t>
      </w:r>
    </w:p>
    <w:p w14:paraId="306D478A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rhos = [1.07 - </w:t>
      </w:r>
      <w:proofErr w:type="gramStart"/>
      <w:r w:rsidRPr="00F60EB7">
        <w:rPr>
          <w:rFonts w:ascii="Consolas" w:hAnsi="Consolas"/>
          <w:sz w:val="20"/>
          <w:szCs w:val="20"/>
          <w:lang w:val="en-US"/>
        </w:rPr>
        <w:t>exp(</w:t>
      </w:r>
      <w:proofErr w:type="gramEnd"/>
      <w:r w:rsidRPr="00F60EB7">
        <w:rPr>
          <w:rFonts w:ascii="Consolas" w:hAnsi="Consolas"/>
          <w:sz w:val="20"/>
          <w:szCs w:val="20"/>
          <w:lang w:val="en-US"/>
        </w:rPr>
        <w:t>3.56073 - 2.93886 * mm**0.1) for mm in mms]</w:t>
      </w:r>
    </w:p>
    <w:p w14:paraId="6B5E34C6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81B8040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res_dict = {names[i]: {'MW': mms[i], 'Tb': boiling_temps[i],</w:t>
      </w:r>
    </w:p>
    <w:p w14:paraId="7213D583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                       'rho': rhos[i]} for i in range(len(names))}</w:t>
      </w:r>
    </w:p>
    <w:p w14:paraId="7DF3009E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EF9C65F" w14:textId="6E6B9B51" w:rsidR="00F60EB7" w:rsidRDefault="00F60EB7" w:rsidP="00F60EB7">
      <w:pPr>
        <w:pBdr>
          <w:bottom w:val="single" w:sz="12" w:space="1" w:color="auto"/>
        </w:pBd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 xml:space="preserve">    return res_dict</w:t>
      </w:r>
    </w:p>
    <w:p w14:paraId="399205ED" w14:textId="77777777" w:rsidR="00F60EB7" w:rsidRPr="00F60EB7" w:rsidRDefault="00F60EB7" w:rsidP="00F60EB7">
      <w:pPr>
        <w:tabs>
          <w:tab w:val="left" w:pos="1701"/>
        </w:tabs>
        <w:spacing w:before="240"/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>alkanes = ['C1', 'C2', 'C3', 'C4', 'C5', 'C6', 'C7']</w:t>
      </w:r>
    </w:p>
    <w:p w14:paraId="31FA275F" w14:textId="77777777" w:rsidR="00F60EB7" w:rsidRP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>res_dict = make_dict(alkanes)</w:t>
      </w:r>
    </w:p>
    <w:p w14:paraId="597AC344" w14:textId="64C52BEB" w:rsidR="00F60EB7" w:rsidRDefault="00F60EB7" w:rsidP="00F60EB7">
      <w:pPr>
        <w:tabs>
          <w:tab w:val="left" w:pos="1701"/>
        </w:tabs>
        <w:rPr>
          <w:rFonts w:ascii="Consolas" w:hAnsi="Consolas"/>
          <w:sz w:val="20"/>
          <w:szCs w:val="20"/>
          <w:lang w:val="en-US"/>
        </w:rPr>
      </w:pPr>
      <w:r w:rsidRPr="00F60EB7">
        <w:rPr>
          <w:rFonts w:ascii="Consolas" w:hAnsi="Consolas"/>
          <w:sz w:val="20"/>
          <w:szCs w:val="20"/>
          <w:lang w:val="en-US"/>
        </w:rPr>
        <w:t>res_dict</w:t>
      </w:r>
    </w:p>
    <w:p w14:paraId="77E48A33" w14:textId="0E05DE03" w:rsidR="00527274" w:rsidRDefault="00527274" w:rsidP="00527274">
      <w:pPr>
        <w:spacing w:before="240"/>
      </w:pPr>
      <w:r>
        <w:rPr>
          <w:b/>
          <w:bCs w:val="0"/>
        </w:rPr>
        <w:t>Ответ:</w:t>
      </w:r>
    </w:p>
    <w:p w14:paraId="59B521DF" w14:textId="77777777" w:rsidR="00527274" w:rsidRPr="00527274" w:rsidRDefault="00527274" w:rsidP="00527274">
      <w:pPr>
        <w:rPr>
          <w:sz w:val="24"/>
          <w:szCs w:val="24"/>
        </w:rPr>
      </w:pPr>
      <w:r w:rsidRPr="00527274">
        <w:rPr>
          <w:sz w:val="24"/>
          <w:szCs w:val="24"/>
        </w:rPr>
        <w:t>{'C1': {'MW': 16, 'Tb': 113.89515870858975, 'rho': 0.3417559246621025},</w:t>
      </w:r>
    </w:p>
    <w:p w14:paraId="14E15C74" w14:textId="77777777" w:rsidR="00527274" w:rsidRPr="00527274" w:rsidRDefault="00527274" w:rsidP="00527274">
      <w:pPr>
        <w:rPr>
          <w:sz w:val="24"/>
          <w:szCs w:val="24"/>
        </w:rPr>
      </w:pPr>
      <w:r w:rsidRPr="00527274">
        <w:rPr>
          <w:sz w:val="24"/>
          <w:szCs w:val="24"/>
        </w:rPr>
        <w:t xml:space="preserve"> 'C2': {'MW': 30, 'Tb': 217.2579821220337, 'rho': 0.50374382536956},</w:t>
      </w:r>
    </w:p>
    <w:p w14:paraId="24A48BF5" w14:textId="77777777" w:rsidR="00527274" w:rsidRPr="00527274" w:rsidRDefault="00527274" w:rsidP="00527274">
      <w:pPr>
        <w:rPr>
          <w:sz w:val="24"/>
          <w:szCs w:val="24"/>
        </w:rPr>
      </w:pPr>
      <w:r w:rsidRPr="00527274">
        <w:rPr>
          <w:sz w:val="24"/>
          <w:szCs w:val="24"/>
        </w:rPr>
        <w:t xml:space="preserve"> 'C3': {'MW': 44, 'Tb': 309.67538982596864, 'rho': 0.5880575794529687},</w:t>
      </w:r>
    </w:p>
    <w:p w14:paraId="579A0A39" w14:textId="77777777" w:rsidR="00527274" w:rsidRPr="00527274" w:rsidRDefault="00527274" w:rsidP="00527274">
      <w:pPr>
        <w:rPr>
          <w:sz w:val="24"/>
          <w:szCs w:val="24"/>
        </w:rPr>
      </w:pPr>
      <w:r w:rsidRPr="00527274">
        <w:rPr>
          <w:sz w:val="24"/>
          <w:szCs w:val="24"/>
        </w:rPr>
        <w:t xml:space="preserve"> 'C4': {'MW': 58, 'Tb': 392.30642644686316, 'rho': 0.6426337863150681},</w:t>
      </w:r>
    </w:p>
    <w:p w14:paraId="4B870CD7" w14:textId="77777777" w:rsidR="00527274" w:rsidRPr="00527274" w:rsidRDefault="00527274" w:rsidP="00527274">
      <w:pPr>
        <w:rPr>
          <w:sz w:val="24"/>
          <w:szCs w:val="24"/>
        </w:rPr>
      </w:pPr>
      <w:r w:rsidRPr="00527274">
        <w:rPr>
          <w:sz w:val="24"/>
          <w:szCs w:val="24"/>
        </w:rPr>
        <w:t xml:space="preserve"> 'C5': {'MW': 72, 'Tb': 466.18740171633976, 'rho': 0.6819127875116566},</w:t>
      </w:r>
    </w:p>
    <w:p w14:paraId="17046FAC" w14:textId="77777777" w:rsidR="00527274" w:rsidRPr="00527274" w:rsidRDefault="00527274" w:rsidP="00527274">
      <w:pPr>
        <w:rPr>
          <w:sz w:val="24"/>
          <w:szCs w:val="24"/>
        </w:rPr>
      </w:pPr>
      <w:r w:rsidRPr="00527274">
        <w:rPr>
          <w:sz w:val="24"/>
          <w:szCs w:val="24"/>
        </w:rPr>
        <w:t xml:space="preserve"> 'C6': {'MW': 86, 'Tb': 532.244887256693, 'rho': 0.7120372497072657},</w:t>
      </w:r>
    </w:p>
    <w:p w14:paraId="5BE94A07" w14:textId="203CCB9D" w:rsidR="00527274" w:rsidRPr="00527274" w:rsidRDefault="00527274" w:rsidP="00527274">
      <w:pPr>
        <w:rPr>
          <w:sz w:val="24"/>
          <w:szCs w:val="24"/>
        </w:rPr>
      </w:pPr>
      <w:r w:rsidRPr="00527274">
        <w:rPr>
          <w:sz w:val="24"/>
          <w:szCs w:val="24"/>
        </w:rPr>
        <w:t xml:space="preserve"> 'C7': {'MW': 100, 'Tb': 591.3073370957468, 'rho': 0.7361452322267332}}</w:t>
      </w:r>
    </w:p>
    <w:sectPr w:rsidR="00527274" w:rsidRPr="00527274" w:rsidSect="00964287">
      <w:footerReference w:type="default" r:id="rId12"/>
      <w:footerReference w:type="first" r:id="rId13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A230" w14:textId="77777777" w:rsidR="00241F37" w:rsidRDefault="00241F37" w:rsidP="0046448E">
      <w:pPr>
        <w:spacing w:line="240" w:lineRule="auto"/>
      </w:pPr>
      <w:r>
        <w:separator/>
      </w:r>
    </w:p>
  </w:endnote>
  <w:endnote w:type="continuationSeparator" w:id="0">
    <w:p w14:paraId="21E67EFC" w14:textId="77777777" w:rsidR="00241F37" w:rsidRDefault="00241F37" w:rsidP="0046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34474"/>
      <w:docPartObj>
        <w:docPartGallery w:val="Page Numbers (Bottom of Page)"/>
        <w:docPartUnique/>
      </w:docPartObj>
    </w:sdtPr>
    <w:sdtContent>
      <w:p w14:paraId="212B4912" w14:textId="283B1095" w:rsidR="00496202" w:rsidRDefault="0049620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9A96" w14:textId="28806062" w:rsidR="0046448E" w:rsidRDefault="0046448E" w:rsidP="0046448E">
    <w:pPr>
      <w:pStyle w:val="af0"/>
      <w:ind w:firstLine="0"/>
      <w:jc w:val="center"/>
    </w:pPr>
    <w:r>
      <w:t>Томск – 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E5F7" w14:textId="77777777" w:rsidR="00241F37" w:rsidRDefault="00241F37" w:rsidP="0046448E">
      <w:pPr>
        <w:spacing w:line="240" w:lineRule="auto"/>
      </w:pPr>
      <w:r>
        <w:separator/>
      </w:r>
    </w:p>
  </w:footnote>
  <w:footnote w:type="continuationSeparator" w:id="0">
    <w:p w14:paraId="7A65FE90" w14:textId="77777777" w:rsidR="00241F37" w:rsidRDefault="00241F37" w:rsidP="00464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0FE"/>
    <w:multiLevelType w:val="multilevel"/>
    <w:tmpl w:val="111814CC"/>
    <w:numStyleLink w:val="a"/>
  </w:abstractNum>
  <w:abstractNum w:abstractNumId="1" w15:restartNumberingAfterBreak="0">
    <w:nsid w:val="05F6650B"/>
    <w:multiLevelType w:val="multilevel"/>
    <w:tmpl w:val="EB606E10"/>
    <w:numStyleLink w:val="1"/>
  </w:abstractNum>
  <w:abstractNum w:abstractNumId="2" w15:restartNumberingAfterBreak="0">
    <w:nsid w:val="170F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F421AC"/>
    <w:multiLevelType w:val="multilevel"/>
    <w:tmpl w:val="9760D21A"/>
    <w:name w:val="pril"/>
    <w:styleLink w:val="a0"/>
    <w:lvl w:ilvl="0">
      <w:start w:val="1"/>
      <w:numFmt w:val="russianUpp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0E1B56"/>
    <w:multiLevelType w:val="multilevel"/>
    <w:tmpl w:val="EB606E10"/>
    <w:numStyleLink w:val="1"/>
  </w:abstractNum>
  <w:abstractNum w:abstractNumId="5" w15:restartNumberingAfterBreak="0">
    <w:nsid w:val="232E4156"/>
    <w:multiLevelType w:val="multilevel"/>
    <w:tmpl w:val="EB606E10"/>
    <w:numStyleLink w:val="1"/>
  </w:abstractNum>
  <w:abstractNum w:abstractNumId="6" w15:restartNumberingAfterBreak="0">
    <w:nsid w:val="25073CF1"/>
    <w:multiLevelType w:val="multilevel"/>
    <w:tmpl w:val="111814CC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1843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93"/>
        </w:tabs>
        <w:ind w:left="2693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4757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C15DE7"/>
    <w:multiLevelType w:val="multilevel"/>
    <w:tmpl w:val="EB606E10"/>
    <w:styleLink w:val="1"/>
    <w:lvl w:ilvl="0">
      <w:start w:val="1"/>
      <w:numFmt w:val="decimal"/>
      <w:pStyle w:val="10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32813CF6"/>
    <w:multiLevelType w:val="multilevel"/>
    <w:tmpl w:val="EB606E10"/>
    <w:numStyleLink w:val="1"/>
  </w:abstractNum>
  <w:abstractNum w:abstractNumId="10" w15:restartNumberingAfterBreak="0">
    <w:nsid w:val="34165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2239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0C0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402C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8B0309"/>
    <w:multiLevelType w:val="hybridMultilevel"/>
    <w:tmpl w:val="4BF6A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E0853"/>
    <w:multiLevelType w:val="multilevel"/>
    <w:tmpl w:val="EB606E10"/>
    <w:numStyleLink w:val="1"/>
  </w:abstractNum>
  <w:abstractNum w:abstractNumId="16" w15:restartNumberingAfterBreak="0">
    <w:nsid w:val="7B431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2501693">
    <w:abstractNumId w:val="6"/>
  </w:num>
  <w:num w:numId="2" w16cid:durableId="1948659120">
    <w:abstractNumId w:val="3"/>
  </w:num>
  <w:num w:numId="3" w16cid:durableId="47841796">
    <w:abstractNumId w:val="8"/>
  </w:num>
  <w:num w:numId="4" w16cid:durableId="858277255">
    <w:abstractNumId w:val="9"/>
  </w:num>
  <w:num w:numId="5" w16cid:durableId="1482502256">
    <w:abstractNumId w:val="9"/>
  </w:num>
  <w:num w:numId="6" w16cid:durableId="1961256430">
    <w:abstractNumId w:val="9"/>
  </w:num>
  <w:num w:numId="7" w16cid:durableId="1209100517">
    <w:abstractNumId w:val="9"/>
  </w:num>
  <w:num w:numId="8" w16cid:durableId="463890136">
    <w:abstractNumId w:val="1"/>
  </w:num>
  <w:num w:numId="9" w16cid:durableId="1597249837">
    <w:abstractNumId w:val="5"/>
  </w:num>
  <w:num w:numId="10" w16cid:durableId="148785919">
    <w:abstractNumId w:val="5"/>
  </w:num>
  <w:num w:numId="11" w16cid:durableId="245039461">
    <w:abstractNumId w:val="5"/>
  </w:num>
  <w:num w:numId="12" w16cid:durableId="1866825308">
    <w:abstractNumId w:val="5"/>
  </w:num>
  <w:num w:numId="13" w16cid:durableId="1824354213">
    <w:abstractNumId w:val="1"/>
  </w:num>
  <w:num w:numId="14" w16cid:durableId="1338121761">
    <w:abstractNumId w:val="0"/>
  </w:num>
  <w:num w:numId="15" w16cid:durableId="1553881817">
    <w:abstractNumId w:val="4"/>
  </w:num>
  <w:num w:numId="16" w16cid:durableId="579488845">
    <w:abstractNumId w:val="15"/>
  </w:num>
  <w:num w:numId="17" w16cid:durableId="1090201976">
    <w:abstractNumId w:val="14"/>
  </w:num>
  <w:num w:numId="18" w16cid:durableId="1827942063">
    <w:abstractNumId w:val="11"/>
  </w:num>
  <w:num w:numId="19" w16cid:durableId="1104768233">
    <w:abstractNumId w:val="16"/>
  </w:num>
  <w:num w:numId="20" w16cid:durableId="991131119">
    <w:abstractNumId w:val="7"/>
  </w:num>
  <w:num w:numId="21" w16cid:durableId="487793576">
    <w:abstractNumId w:val="2"/>
  </w:num>
  <w:num w:numId="22" w16cid:durableId="904680215">
    <w:abstractNumId w:val="13"/>
  </w:num>
  <w:num w:numId="23" w16cid:durableId="2034113399">
    <w:abstractNumId w:val="12"/>
  </w:num>
  <w:num w:numId="24" w16cid:durableId="2105610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E"/>
    <w:rsid w:val="00005191"/>
    <w:rsid w:val="00012EC8"/>
    <w:rsid w:val="000131FB"/>
    <w:rsid w:val="0001472B"/>
    <w:rsid w:val="00027517"/>
    <w:rsid w:val="00033988"/>
    <w:rsid w:val="00034071"/>
    <w:rsid w:val="00040928"/>
    <w:rsid w:val="0006272D"/>
    <w:rsid w:val="00063855"/>
    <w:rsid w:val="00072AAB"/>
    <w:rsid w:val="000732D2"/>
    <w:rsid w:val="00083B45"/>
    <w:rsid w:val="000A10C9"/>
    <w:rsid w:val="000A65B8"/>
    <w:rsid w:val="000A6886"/>
    <w:rsid w:val="000B01D5"/>
    <w:rsid w:val="000C522D"/>
    <w:rsid w:val="000D06B0"/>
    <w:rsid w:val="000E2242"/>
    <w:rsid w:val="000F170C"/>
    <w:rsid w:val="00131E6B"/>
    <w:rsid w:val="00140681"/>
    <w:rsid w:val="00150BA0"/>
    <w:rsid w:val="0015439B"/>
    <w:rsid w:val="00160DE6"/>
    <w:rsid w:val="00161D96"/>
    <w:rsid w:val="00166EEF"/>
    <w:rsid w:val="00182672"/>
    <w:rsid w:val="00190671"/>
    <w:rsid w:val="001A1905"/>
    <w:rsid w:val="001A747C"/>
    <w:rsid w:val="001C2387"/>
    <w:rsid w:val="001C3326"/>
    <w:rsid w:val="001D3CF2"/>
    <w:rsid w:val="001E2731"/>
    <w:rsid w:val="001F2361"/>
    <w:rsid w:val="00211BA0"/>
    <w:rsid w:val="00221940"/>
    <w:rsid w:val="0022267B"/>
    <w:rsid w:val="00235510"/>
    <w:rsid w:val="00240794"/>
    <w:rsid w:val="00241C95"/>
    <w:rsid w:val="00241F37"/>
    <w:rsid w:val="00247086"/>
    <w:rsid w:val="00261097"/>
    <w:rsid w:val="002724BA"/>
    <w:rsid w:val="00280FF1"/>
    <w:rsid w:val="00290DD6"/>
    <w:rsid w:val="00296D50"/>
    <w:rsid w:val="002A308A"/>
    <w:rsid w:val="002A4237"/>
    <w:rsid w:val="002A5D6C"/>
    <w:rsid w:val="002B21D2"/>
    <w:rsid w:val="002B22C9"/>
    <w:rsid w:val="002B3908"/>
    <w:rsid w:val="002B5CB4"/>
    <w:rsid w:val="002C4D4B"/>
    <w:rsid w:val="002E3840"/>
    <w:rsid w:val="002F137F"/>
    <w:rsid w:val="003016A4"/>
    <w:rsid w:val="00313C9F"/>
    <w:rsid w:val="0031778A"/>
    <w:rsid w:val="00323616"/>
    <w:rsid w:val="00345C95"/>
    <w:rsid w:val="00346E47"/>
    <w:rsid w:val="00391A20"/>
    <w:rsid w:val="003B55AB"/>
    <w:rsid w:val="003F004F"/>
    <w:rsid w:val="003F03BA"/>
    <w:rsid w:val="003F3B61"/>
    <w:rsid w:val="003F6D52"/>
    <w:rsid w:val="004027C5"/>
    <w:rsid w:val="004110EC"/>
    <w:rsid w:val="004130B8"/>
    <w:rsid w:val="00417F8E"/>
    <w:rsid w:val="00424710"/>
    <w:rsid w:val="00442C19"/>
    <w:rsid w:val="00442C45"/>
    <w:rsid w:val="004461A1"/>
    <w:rsid w:val="00447D30"/>
    <w:rsid w:val="00452DD4"/>
    <w:rsid w:val="0046448E"/>
    <w:rsid w:val="00472AB9"/>
    <w:rsid w:val="0047663B"/>
    <w:rsid w:val="0048770F"/>
    <w:rsid w:val="00490E66"/>
    <w:rsid w:val="00496202"/>
    <w:rsid w:val="004A28CA"/>
    <w:rsid w:val="004B6975"/>
    <w:rsid w:val="004C6344"/>
    <w:rsid w:val="004C7C3C"/>
    <w:rsid w:val="004D3280"/>
    <w:rsid w:val="004D781B"/>
    <w:rsid w:val="004E5744"/>
    <w:rsid w:val="004F2315"/>
    <w:rsid w:val="005050E5"/>
    <w:rsid w:val="00511202"/>
    <w:rsid w:val="00527274"/>
    <w:rsid w:val="005501A3"/>
    <w:rsid w:val="00552BBE"/>
    <w:rsid w:val="005722D1"/>
    <w:rsid w:val="00575949"/>
    <w:rsid w:val="0058451C"/>
    <w:rsid w:val="005A61A9"/>
    <w:rsid w:val="005A675C"/>
    <w:rsid w:val="005D1098"/>
    <w:rsid w:val="005F098B"/>
    <w:rsid w:val="005F3713"/>
    <w:rsid w:val="00600DFE"/>
    <w:rsid w:val="006417A2"/>
    <w:rsid w:val="00655F59"/>
    <w:rsid w:val="00657044"/>
    <w:rsid w:val="00661DFA"/>
    <w:rsid w:val="00674387"/>
    <w:rsid w:val="00676AA1"/>
    <w:rsid w:val="006828D8"/>
    <w:rsid w:val="00685AE2"/>
    <w:rsid w:val="0068610D"/>
    <w:rsid w:val="006909F3"/>
    <w:rsid w:val="006A607D"/>
    <w:rsid w:val="006B4F84"/>
    <w:rsid w:val="006B6110"/>
    <w:rsid w:val="006B7090"/>
    <w:rsid w:val="006E149D"/>
    <w:rsid w:val="006F15A1"/>
    <w:rsid w:val="006F2BD9"/>
    <w:rsid w:val="006F2D4A"/>
    <w:rsid w:val="007134B4"/>
    <w:rsid w:val="00724A23"/>
    <w:rsid w:val="0073439F"/>
    <w:rsid w:val="00734D9B"/>
    <w:rsid w:val="007363FF"/>
    <w:rsid w:val="0074315A"/>
    <w:rsid w:val="00761420"/>
    <w:rsid w:val="00762234"/>
    <w:rsid w:val="007970BB"/>
    <w:rsid w:val="007B7F42"/>
    <w:rsid w:val="007C5894"/>
    <w:rsid w:val="007C65B0"/>
    <w:rsid w:val="007E0E81"/>
    <w:rsid w:val="007E2689"/>
    <w:rsid w:val="007E471F"/>
    <w:rsid w:val="007E6591"/>
    <w:rsid w:val="007F7445"/>
    <w:rsid w:val="008630C2"/>
    <w:rsid w:val="00864FE1"/>
    <w:rsid w:val="00867227"/>
    <w:rsid w:val="00884007"/>
    <w:rsid w:val="0089490D"/>
    <w:rsid w:val="008A0974"/>
    <w:rsid w:val="008A2A54"/>
    <w:rsid w:val="008A572C"/>
    <w:rsid w:val="008B1219"/>
    <w:rsid w:val="008B2376"/>
    <w:rsid w:val="008C0093"/>
    <w:rsid w:val="00904E3B"/>
    <w:rsid w:val="009076CD"/>
    <w:rsid w:val="00914442"/>
    <w:rsid w:val="00915C4E"/>
    <w:rsid w:val="00915F4F"/>
    <w:rsid w:val="00922F38"/>
    <w:rsid w:val="0093322A"/>
    <w:rsid w:val="0093375D"/>
    <w:rsid w:val="00962F3D"/>
    <w:rsid w:val="00964287"/>
    <w:rsid w:val="009707BB"/>
    <w:rsid w:val="00977DBC"/>
    <w:rsid w:val="00990A7B"/>
    <w:rsid w:val="009A169F"/>
    <w:rsid w:val="009D46AA"/>
    <w:rsid w:val="009F4CC3"/>
    <w:rsid w:val="00A019DE"/>
    <w:rsid w:val="00A4701D"/>
    <w:rsid w:val="00A47AE9"/>
    <w:rsid w:val="00A57300"/>
    <w:rsid w:val="00A578BA"/>
    <w:rsid w:val="00A604CD"/>
    <w:rsid w:val="00A604F6"/>
    <w:rsid w:val="00A61DB0"/>
    <w:rsid w:val="00A628CC"/>
    <w:rsid w:val="00A6436F"/>
    <w:rsid w:val="00A7267A"/>
    <w:rsid w:val="00A74E4F"/>
    <w:rsid w:val="00A76D17"/>
    <w:rsid w:val="00A92A6A"/>
    <w:rsid w:val="00AB1C41"/>
    <w:rsid w:val="00AB4DFC"/>
    <w:rsid w:val="00AC0387"/>
    <w:rsid w:val="00AC2F5A"/>
    <w:rsid w:val="00AC3318"/>
    <w:rsid w:val="00AD6125"/>
    <w:rsid w:val="00AE219A"/>
    <w:rsid w:val="00AE2E6B"/>
    <w:rsid w:val="00B1607C"/>
    <w:rsid w:val="00B35713"/>
    <w:rsid w:val="00B42B08"/>
    <w:rsid w:val="00B50EDA"/>
    <w:rsid w:val="00B552C2"/>
    <w:rsid w:val="00B641BD"/>
    <w:rsid w:val="00B64225"/>
    <w:rsid w:val="00B74071"/>
    <w:rsid w:val="00B771EB"/>
    <w:rsid w:val="00B839A3"/>
    <w:rsid w:val="00B857A8"/>
    <w:rsid w:val="00B86936"/>
    <w:rsid w:val="00B96B3F"/>
    <w:rsid w:val="00BB0CAE"/>
    <w:rsid w:val="00BC0E3C"/>
    <w:rsid w:val="00BD17EF"/>
    <w:rsid w:val="00BE2CE8"/>
    <w:rsid w:val="00BF1191"/>
    <w:rsid w:val="00BF1F41"/>
    <w:rsid w:val="00BF21E1"/>
    <w:rsid w:val="00BF7408"/>
    <w:rsid w:val="00C00370"/>
    <w:rsid w:val="00C01888"/>
    <w:rsid w:val="00C01E92"/>
    <w:rsid w:val="00C06F16"/>
    <w:rsid w:val="00C27446"/>
    <w:rsid w:val="00C27750"/>
    <w:rsid w:val="00C30A75"/>
    <w:rsid w:val="00C43AB9"/>
    <w:rsid w:val="00C45D26"/>
    <w:rsid w:val="00C4664D"/>
    <w:rsid w:val="00C6042B"/>
    <w:rsid w:val="00C63D00"/>
    <w:rsid w:val="00C645C0"/>
    <w:rsid w:val="00C6716E"/>
    <w:rsid w:val="00C7128C"/>
    <w:rsid w:val="00C744CE"/>
    <w:rsid w:val="00C81060"/>
    <w:rsid w:val="00C83681"/>
    <w:rsid w:val="00C84FF6"/>
    <w:rsid w:val="00CA46AB"/>
    <w:rsid w:val="00CA626F"/>
    <w:rsid w:val="00CB1377"/>
    <w:rsid w:val="00CB4AE4"/>
    <w:rsid w:val="00CC08DB"/>
    <w:rsid w:val="00CD3F0F"/>
    <w:rsid w:val="00CD5EF5"/>
    <w:rsid w:val="00CE075D"/>
    <w:rsid w:val="00CE4362"/>
    <w:rsid w:val="00CE7C05"/>
    <w:rsid w:val="00CF48F2"/>
    <w:rsid w:val="00CF4F78"/>
    <w:rsid w:val="00D30FA1"/>
    <w:rsid w:val="00D35DBC"/>
    <w:rsid w:val="00D41BBD"/>
    <w:rsid w:val="00D660B3"/>
    <w:rsid w:val="00D74A33"/>
    <w:rsid w:val="00D875C3"/>
    <w:rsid w:val="00D924D5"/>
    <w:rsid w:val="00D949B5"/>
    <w:rsid w:val="00DA3F23"/>
    <w:rsid w:val="00DB1E6F"/>
    <w:rsid w:val="00DC3C80"/>
    <w:rsid w:val="00DC4F27"/>
    <w:rsid w:val="00DE1814"/>
    <w:rsid w:val="00DE7248"/>
    <w:rsid w:val="00DF30AD"/>
    <w:rsid w:val="00E05588"/>
    <w:rsid w:val="00E11CA6"/>
    <w:rsid w:val="00E11D6E"/>
    <w:rsid w:val="00E2026D"/>
    <w:rsid w:val="00E41C1A"/>
    <w:rsid w:val="00E420DF"/>
    <w:rsid w:val="00E5223A"/>
    <w:rsid w:val="00E55544"/>
    <w:rsid w:val="00E62C6C"/>
    <w:rsid w:val="00E72896"/>
    <w:rsid w:val="00E73593"/>
    <w:rsid w:val="00E73EF9"/>
    <w:rsid w:val="00E76FA3"/>
    <w:rsid w:val="00E84235"/>
    <w:rsid w:val="00E85699"/>
    <w:rsid w:val="00E91B92"/>
    <w:rsid w:val="00E94871"/>
    <w:rsid w:val="00EA03AA"/>
    <w:rsid w:val="00EC0B7D"/>
    <w:rsid w:val="00EC257C"/>
    <w:rsid w:val="00EC768E"/>
    <w:rsid w:val="00ED1CC3"/>
    <w:rsid w:val="00ED4CCF"/>
    <w:rsid w:val="00EE336C"/>
    <w:rsid w:val="00EF4D4D"/>
    <w:rsid w:val="00F20439"/>
    <w:rsid w:val="00F307F6"/>
    <w:rsid w:val="00F309DF"/>
    <w:rsid w:val="00F343EB"/>
    <w:rsid w:val="00F40433"/>
    <w:rsid w:val="00F43934"/>
    <w:rsid w:val="00F60EB7"/>
    <w:rsid w:val="00F63AC4"/>
    <w:rsid w:val="00F73F1D"/>
    <w:rsid w:val="00F80E3C"/>
    <w:rsid w:val="00FD09BD"/>
    <w:rsid w:val="00FD4E6B"/>
    <w:rsid w:val="00FE24F8"/>
    <w:rsid w:val="00FE27CE"/>
    <w:rsid w:val="00FE2FA6"/>
    <w:rsid w:val="00FF0B35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2F8D"/>
  <w15:chartTrackingRefBased/>
  <w15:docId w15:val="{BBAE77C1-17AE-4CBA-9A51-3D62C436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6448E"/>
    <w:rPr>
      <w:bCs/>
      <w:kern w:val="2"/>
      <w14:ligatures w14:val="standardContextual"/>
    </w:rPr>
  </w:style>
  <w:style w:type="paragraph" w:styleId="10">
    <w:name w:val="heading 1"/>
    <w:basedOn w:val="a1"/>
    <w:next w:val="a1"/>
    <w:link w:val="11"/>
    <w:uiPriority w:val="9"/>
    <w:qFormat/>
    <w:rsid w:val="00A628CC"/>
    <w:pPr>
      <w:numPr>
        <w:numId w:val="16"/>
      </w:numPr>
      <w:jc w:val="center"/>
      <w:outlineLvl w:val="0"/>
    </w:pPr>
    <w:rPr>
      <w:rFonts w:cstheme="majorBidi"/>
      <w:b/>
      <w:bCs w:val="0"/>
      <w:caps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A628CC"/>
    <w:pPr>
      <w:numPr>
        <w:ilvl w:val="1"/>
        <w:numId w:val="16"/>
      </w:numPr>
      <w:spacing w:before="120"/>
      <w:jc w:val="center"/>
      <w:outlineLvl w:val="1"/>
    </w:pPr>
    <w:rPr>
      <w:rFonts w:cstheme="majorBidi"/>
      <w:b/>
      <w:bCs w:val="0"/>
      <w:szCs w:val="40"/>
    </w:rPr>
  </w:style>
  <w:style w:type="paragraph" w:styleId="3">
    <w:name w:val="heading 3"/>
    <w:basedOn w:val="a1"/>
    <w:next w:val="a1"/>
    <w:link w:val="30"/>
    <w:uiPriority w:val="9"/>
    <w:unhideWhenUsed/>
    <w:qFormat/>
    <w:rsid w:val="004C7C3C"/>
    <w:pPr>
      <w:numPr>
        <w:ilvl w:val="2"/>
        <w:numId w:val="16"/>
      </w:numPr>
      <w:outlineLvl w:val="2"/>
    </w:pPr>
    <w:rPr>
      <w:rFonts w:cstheme="min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2">
    <w:name w:val="toc 1"/>
    <w:basedOn w:val="a1"/>
    <w:next w:val="a1"/>
    <w:uiPriority w:val="39"/>
    <w:unhideWhenUsed/>
    <w:rsid w:val="00AB1C41"/>
    <w:pPr>
      <w:tabs>
        <w:tab w:val="right" w:leader="dot" w:pos="9639"/>
      </w:tabs>
      <w:ind w:left="425" w:hanging="425"/>
    </w:pPr>
    <w:rPr>
      <w:caps/>
      <w:noProof/>
    </w:rPr>
  </w:style>
  <w:style w:type="character" w:customStyle="1" w:styleId="11">
    <w:name w:val="Заголовок 1 Знак"/>
    <w:basedOn w:val="a2"/>
    <w:link w:val="10"/>
    <w:uiPriority w:val="9"/>
    <w:rsid w:val="00A628CC"/>
    <w:rPr>
      <w:rFonts w:cstheme="majorBidi"/>
      <w:b/>
      <w:caps/>
      <w:kern w:val="2"/>
      <w:szCs w:val="44"/>
      <w14:ligatures w14:val="standardContextual"/>
    </w:rPr>
  </w:style>
  <w:style w:type="paragraph" w:styleId="21">
    <w:name w:val="toc 2"/>
    <w:basedOn w:val="a1"/>
    <w:next w:val="a1"/>
    <w:uiPriority w:val="39"/>
    <w:unhideWhenUsed/>
    <w:rsid w:val="00040928"/>
    <w:pPr>
      <w:tabs>
        <w:tab w:val="left" w:pos="851"/>
        <w:tab w:val="right" w:leader="dot" w:pos="9639"/>
      </w:tabs>
      <w:ind w:left="992" w:hanging="567"/>
    </w:pPr>
    <w:rPr>
      <w:bCs w:val="0"/>
      <w:noProof/>
    </w:rPr>
  </w:style>
  <w:style w:type="character" w:customStyle="1" w:styleId="20">
    <w:name w:val="Заголовок 2 Знак"/>
    <w:basedOn w:val="a2"/>
    <w:link w:val="2"/>
    <w:uiPriority w:val="9"/>
    <w:rsid w:val="00A628CC"/>
    <w:rPr>
      <w:rFonts w:cstheme="majorBidi"/>
      <w:b/>
      <w:kern w:val="2"/>
      <w:szCs w:val="40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rsid w:val="004C7C3C"/>
    <w:rPr>
      <w:rFonts w:cstheme="minorBidi"/>
    </w:rPr>
  </w:style>
  <w:style w:type="paragraph" w:styleId="31">
    <w:name w:val="toc 3"/>
    <w:basedOn w:val="a1"/>
    <w:next w:val="a1"/>
    <w:uiPriority w:val="39"/>
    <w:unhideWhenUsed/>
    <w:rsid w:val="001D3CF2"/>
    <w:pPr>
      <w:tabs>
        <w:tab w:val="left" w:pos="1560"/>
        <w:tab w:val="right" w:leader="dot" w:pos="9639"/>
      </w:tabs>
      <w:ind w:left="1701" w:hanging="850"/>
    </w:pPr>
    <w:rPr>
      <w:noProof/>
      <w:lang w:val="en-US"/>
    </w:rPr>
  </w:style>
  <w:style w:type="numbering" w:customStyle="1" w:styleId="a">
    <w:name w:val="Стандарт"/>
    <w:uiPriority w:val="99"/>
    <w:rsid w:val="003F03BA"/>
    <w:pPr>
      <w:numPr>
        <w:numId w:val="1"/>
      </w:numPr>
    </w:pPr>
  </w:style>
  <w:style w:type="character" w:styleId="a5">
    <w:name w:val="Hyperlink"/>
    <w:uiPriority w:val="99"/>
    <w:unhideWhenUsed/>
    <w:rsid w:val="008630C2"/>
    <w:rPr>
      <w:color w:val="auto"/>
      <w:u w:val="none"/>
    </w:rPr>
  </w:style>
  <w:style w:type="character" w:styleId="a6">
    <w:name w:val="FollowedHyperlink"/>
    <w:basedOn w:val="a2"/>
    <w:uiPriority w:val="99"/>
    <w:semiHidden/>
    <w:unhideWhenUsed/>
    <w:rsid w:val="008630C2"/>
    <w:rPr>
      <w:color w:val="auto"/>
      <w:u w:val="none"/>
    </w:rPr>
  </w:style>
  <w:style w:type="numbering" w:customStyle="1" w:styleId="a0">
    <w:name w:val="Буквы для приложения"/>
    <w:uiPriority w:val="99"/>
    <w:rsid w:val="00E11D6E"/>
    <w:pPr>
      <w:numPr>
        <w:numId w:val="2"/>
      </w:numPr>
    </w:pPr>
  </w:style>
  <w:style w:type="paragraph" w:customStyle="1" w:styleId="a7">
    <w:name w:val="Литературы список"/>
    <w:basedOn w:val="a1"/>
    <w:link w:val="a8"/>
    <w:uiPriority w:val="1"/>
    <w:qFormat/>
    <w:rsid w:val="004C7C3C"/>
    <w:pPr>
      <w:numPr>
        <w:numId w:val="13"/>
      </w:numPr>
      <w:tabs>
        <w:tab w:val="clear" w:pos="284"/>
        <w:tab w:val="num" w:pos="709"/>
      </w:tabs>
      <w:ind w:left="709" w:hanging="425"/>
    </w:pPr>
  </w:style>
  <w:style w:type="character" w:customStyle="1" w:styleId="a8">
    <w:name w:val="Литературы список Знак"/>
    <w:basedOn w:val="a2"/>
    <w:link w:val="a7"/>
    <w:uiPriority w:val="1"/>
    <w:rsid w:val="004C7C3C"/>
  </w:style>
  <w:style w:type="paragraph" w:customStyle="1" w:styleId="a9">
    <w:name w:val="Подробная подпись рисунка/таблицы"/>
    <w:basedOn w:val="a1"/>
    <w:next w:val="a1"/>
    <w:uiPriority w:val="5"/>
    <w:qFormat/>
    <w:rsid w:val="004C7C3C"/>
    <w:pPr>
      <w:suppressAutoHyphens/>
      <w:ind w:firstLine="0"/>
    </w:pPr>
    <w:rPr>
      <w:sz w:val="24"/>
      <w:szCs w:val="16"/>
      <w:lang w:val="en-US"/>
    </w:rPr>
  </w:style>
  <w:style w:type="paragraph" w:styleId="aa">
    <w:name w:val="Bibliography"/>
    <w:basedOn w:val="a7"/>
    <w:uiPriority w:val="7"/>
    <w:rsid w:val="00AB1C41"/>
    <w:pPr>
      <w:tabs>
        <w:tab w:val="num" w:pos="1134"/>
      </w:tabs>
    </w:pPr>
    <w:rPr>
      <w:bCs w:val="0"/>
    </w:rPr>
  </w:style>
  <w:style w:type="numbering" w:customStyle="1" w:styleId="ab">
    <w:name w:val="Заголовки"/>
    <w:uiPriority w:val="99"/>
    <w:rsid w:val="00C45D26"/>
  </w:style>
  <w:style w:type="paragraph" w:styleId="ac">
    <w:name w:val="TOC Heading"/>
    <w:basedOn w:val="10"/>
    <w:next w:val="a1"/>
    <w:uiPriority w:val="39"/>
    <w:unhideWhenUsed/>
    <w:qFormat/>
    <w:rsid w:val="00A604F6"/>
    <w:pPr>
      <w:keepNext/>
      <w:keepLines/>
      <w:numPr>
        <w:numId w:val="0"/>
      </w:numPr>
      <w:spacing w:before="240"/>
      <w:outlineLvl w:val="9"/>
    </w:pPr>
    <w:rPr>
      <w:rFonts w:eastAsiaTheme="majorEastAsia"/>
      <w:bCs/>
      <w:szCs w:val="32"/>
    </w:rPr>
  </w:style>
  <w:style w:type="numbering" w:customStyle="1" w:styleId="1">
    <w:name w:val="Стиль1"/>
    <w:uiPriority w:val="99"/>
    <w:rsid w:val="004C7C3C"/>
    <w:pPr>
      <w:numPr>
        <w:numId w:val="3"/>
      </w:numPr>
    </w:pPr>
  </w:style>
  <w:style w:type="paragraph" w:styleId="ad">
    <w:name w:val="caption"/>
    <w:basedOn w:val="a1"/>
    <w:next w:val="a1"/>
    <w:uiPriority w:val="35"/>
    <w:unhideWhenUsed/>
    <w:qFormat/>
    <w:rsid w:val="00C27446"/>
    <w:pPr>
      <w:ind w:firstLine="0"/>
    </w:pPr>
    <w:rPr>
      <w:iCs/>
      <w:szCs w:val="18"/>
    </w:rPr>
  </w:style>
  <w:style w:type="paragraph" w:styleId="ae">
    <w:name w:val="header"/>
    <w:basedOn w:val="a1"/>
    <w:link w:val="af"/>
    <w:uiPriority w:val="99"/>
    <w:unhideWhenUsed/>
    <w:rsid w:val="0046448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46448E"/>
    <w:rPr>
      <w:bCs/>
      <w:kern w:val="2"/>
      <w14:ligatures w14:val="standardContextual"/>
    </w:rPr>
  </w:style>
  <w:style w:type="paragraph" w:styleId="af0">
    <w:name w:val="footer"/>
    <w:basedOn w:val="a1"/>
    <w:link w:val="af1"/>
    <w:uiPriority w:val="99"/>
    <w:unhideWhenUsed/>
    <w:rsid w:val="0046448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6448E"/>
    <w:rPr>
      <w:bCs/>
      <w:kern w:val="2"/>
      <w14:ligatures w14:val="standardContextual"/>
    </w:rPr>
  </w:style>
  <w:style w:type="character" w:styleId="af2">
    <w:name w:val="Placeholder Text"/>
    <w:basedOn w:val="a2"/>
    <w:uiPriority w:val="99"/>
    <w:semiHidden/>
    <w:rsid w:val="00A92A6A"/>
    <w:rPr>
      <w:color w:val="808080"/>
    </w:rPr>
  </w:style>
  <w:style w:type="paragraph" w:styleId="af3">
    <w:name w:val="Normal (Web)"/>
    <w:basedOn w:val="a1"/>
    <w:uiPriority w:val="99"/>
    <w:semiHidden/>
    <w:unhideWhenUsed/>
    <w:rsid w:val="009D46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3"/>
    <w:uiPriority w:val="39"/>
    <w:rsid w:val="00ED4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2"/>
    <w:uiPriority w:val="99"/>
    <w:semiHidden/>
    <w:unhideWhenUsed/>
    <w:rsid w:val="00E20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\Documents\&#1053;&#1072;&#1089;&#1090;&#1088;&#1072;&#1080;&#1074;&#1072;&#1077;&#1084;&#1099;&#1077;%20&#1096;&#1072;&#1073;&#1083;&#1086;&#1085;&#1099;%20Office\&#1055;&#1091;&#1089;&#1090;&#1086;&#1081;%20&#1085;&#1086;&#1088;&#1084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56430-B735-4664-8BD7-E50C98F6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Пустой нормальный.dotx</Template>
  <TotalTime>1622</TotalTime>
  <Pages>11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Даниил Лукьянов</cp:lastModifiedBy>
  <cp:revision>56</cp:revision>
  <dcterms:created xsi:type="dcterms:W3CDTF">2023-10-19T14:52:00Z</dcterms:created>
  <dcterms:modified xsi:type="dcterms:W3CDTF">2023-11-10T19:12:00Z</dcterms:modified>
</cp:coreProperties>
</file>